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E46" w:rsidRPr="00763820" w:rsidRDefault="00C43E46" w:rsidP="00C43E46">
      <w:pPr>
        <w:pStyle w:val="Header"/>
        <w:rPr>
          <w:rFonts w:cs="Adobe Hebrew"/>
          <w:b/>
          <w:sz w:val="52"/>
          <w:szCs w:val="44"/>
        </w:rPr>
      </w:pPr>
      <w:r w:rsidRPr="00763820">
        <w:rPr>
          <w:rFonts w:cs="Adobe Hebrew"/>
          <w:b/>
          <w:sz w:val="52"/>
          <w:szCs w:val="44"/>
        </w:rPr>
        <w:t>Trouble-Shooting Guide in IT Support</w:t>
      </w:r>
      <w:r w:rsidR="00763820" w:rsidRPr="00763820">
        <w:rPr>
          <w:rFonts w:cs="Adobe Hebrew"/>
          <w:b/>
          <w:sz w:val="52"/>
          <w:szCs w:val="44"/>
        </w:rPr>
        <w:t xml:space="preserve"> M4</w:t>
      </w:r>
    </w:p>
    <w:p w:rsidR="00FF2C9D" w:rsidRPr="00C43E46" w:rsidRDefault="00FF2C9D" w:rsidP="00FF2C9D">
      <w:pPr>
        <w:rPr>
          <w:sz w:val="40"/>
          <w:u w:val="single"/>
        </w:rPr>
      </w:pPr>
      <w:r w:rsidRPr="00C43E46">
        <w:rPr>
          <w:sz w:val="40"/>
          <w:u w:val="single"/>
        </w:rPr>
        <w:t>Software</w:t>
      </w:r>
    </w:p>
    <w:p w:rsidR="00FF2C9D" w:rsidRDefault="00FF2C9D" w:rsidP="00FF2C9D">
      <w:pPr>
        <w:rPr>
          <w:sz w:val="24"/>
        </w:rPr>
      </w:pPr>
      <w:r>
        <w:rPr>
          <w:sz w:val="24"/>
        </w:rPr>
        <w:t xml:space="preserve">In occasions there a system can develop an issue with software. This can affect any type of software ranging from OS’s (Operating Systems), to Internet Browsers. In this </w:t>
      </w:r>
      <w:r w:rsidR="00CF5E0E">
        <w:rPr>
          <w:sz w:val="24"/>
        </w:rPr>
        <w:t>Leaflet you will find the explanations to help solve these basic problems.</w:t>
      </w:r>
    </w:p>
    <w:p w:rsidR="00CF5E0E" w:rsidRPr="00CF5E0E" w:rsidRDefault="00CF5E0E" w:rsidP="00CF5E0E">
      <w:pPr>
        <w:pStyle w:val="ListParagraph"/>
        <w:numPr>
          <w:ilvl w:val="0"/>
          <w:numId w:val="1"/>
        </w:numPr>
        <w:rPr>
          <w:sz w:val="24"/>
        </w:rPr>
      </w:pPr>
      <w:r>
        <w:rPr>
          <w:b/>
          <w:sz w:val="24"/>
        </w:rPr>
        <w:t>Operating Systems</w:t>
      </w:r>
    </w:p>
    <w:p w:rsidR="00CF5E0E" w:rsidRDefault="00CF5E0E" w:rsidP="00CF5E0E">
      <w:pPr>
        <w:pStyle w:val="ListParagraph"/>
        <w:rPr>
          <w:sz w:val="24"/>
        </w:rPr>
      </w:pPr>
      <w:r>
        <w:rPr>
          <w:sz w:val="24"/>
        </w:rPr>
        <w:t>Issues with an OS can be very serious, causing the machine not to run correctly or completely. Where someone contacts you with an issue regarding the operating system you will need to identify what is wrong so you can solve the issue correctly.</w:t>
      </w:r>
    </w:p>
    <w:p w:rsidR="00CF5E0E" w:rsidRDefault="00CF5E0E" w:rsidP="00CF5E0E">
      <w:pPr>
        <w:pStyle w:val="ListParagraph"/>
        <w:rPr>
          <w:sz w:val="24"/>
        </w:rPr>
      </w:pPr>
    </w:p>
    <w:p w:rsidR="00CF5E0E" w:rsidRDefault="00CF5E0E" w:rsidP="00CF5E0E">
      <w:pPr>
        <w:pStyle w:val="ListParagraph"/>
        <w:rPr>
          <w:sz w:val="24"/>
        </w:rPr>
      </w:pPr>
      <w:r>
        <w:rPr>
          <w:sz w:val="24"/>
        </w:rPr>
        <w:t xml:space="preserve">If the </w:t>
      </w:r>
      <w:r>
        <w:rPr>
          <w:b/>
          <w:sz w:val="24"/>
        </w:rPr>
        <w:t>BIOS message</w:t>
      </w:r>
      <w:r>
        <w:rPr>
          <w:sz w:val="24"/>
        </w:rPr>
        <w:t xml:space="preserve"> </w:t>
      </w:r>
      <w:r w:rsidR="008703E8">
        <w:rPr>
          <w:sz w:val="24"/>
        </w:rPr>
        <w:t>appears, when</w:t>
      </w:r>
      <w:r>
        <w:rPr>
          <w:sz w:val="24"/>
        </w:rPr>
        <w:t xml:space="preserve"> the computer starts up, you will need check to see if the PC is running from the right drive. The PC needs to run from the </w:t>
      </w:r>
      <w:r w:rsidR="008703E8">
        <w:rPr>
          <w:sz w:val="24"/>
        </w:rPr>
        <w:t>hard</w:t>
      </w:r>
      <w:r>
        <w:rPr>
          <w:sz w:val="24"/>
        </w:rPr>
        <w:t xml:space="preserve"> drive with the OS on it, </w:t>
      </w:r>
      <w:r w:rsidR="008703E8">
        <w:rPr>
          <w:sz w:val="24"/>
        </w:rPr>
        <w:t>unless</w:t>
      </w:r>
      <w:r>
        <w:rPr>
          <w:sz w:val="24"/>
        </w:rPr>
        <w:t xml:space="preserve"> you are installing then it will need to run of</w:t>
      </w:r>
      <w:r w:rsidR="00EA4C68">
        <w:rPr>
          <w:sz w:val="24"/>
        </w:rPr>
        <w:t>f</w:t>
      </w:r>
      <w:r>
        <w:rPr>
          <w:sz w:val="24"/>
        </w:rPr>
        <w:t xml:space="preserve"> the disk drive you are using to install the OS.</w:t>
      </w:r>
    </w:p>
    <w:p w:rsidR="00CF5E0E" w:rsidRDefault="00CF5E0E" w:rsidP="00CF5E0E">
      <w:pPr>
        <w:pStyle w:val="ListParagraph"/>
        <w:rPr>
          <w:sz w:val="24"/>
        </w:rPr>
      </w:pPr>
    </w:p>
    <w:p w:rsidR="00CF5E0E" w:rsidRDefault="00CF5E0E" w:rsidP="00CF5E0E">
      <w:pPr>
        <w:pStyle w:val="ListParagraph"/>
        <w:rPr>
          <w:sz w:val="24"/>
        </w:rPr>
      </w:pPr>
      <w:r>
        <w:rPr>
          <w:sz w:val="24"/>
        </w:rPr>
        <w:t xml:space="preserve">If the OS </w:t>
      </w:r>
      <w:r>
        <w:rPr>
          <w:b/>
          <w:sz w:val="24"/>
        </w:rPr>
        <w:t>crashes when it is loaded</w:t>
      </w:r>
      <w:r>
        <w:rPr>
          <w:sz w:val="24"/>
        </w:rPr>
        <w:t xml:space="preserve">, make sure the </w:t>
      </w:r>
      <w:r w:rsidR="00E14150">
        <w:rPr>
          <w:sz w:val="24"/>
        </w:rPr>
        <w:t xml:space="preserve">PC can support the OS and </w:t>
      </w:r>
      <w:r w:rsidR="00341AAD">
        <w:rPr>
          <w:sz w:val="24"/>
        </w:rPr>
        <w:t>the specification meet</w:t>
      </w:r>
      <w:r w:rsidR="00E14150">
        <w:rPr>
          <w:sz w:val="24"/>
        </w:rPr>
        <w:t>s</w:t>
      </w:r>
      <w:r w:rsidR="00341AAD">
        <w:rPr>
          <w:sz w:val="24"/>
        </w:rPr>
        <w:t xml:space="preserve"> the requirements that are needed for the OS.</w:t>
      </w:r>
      <w:r w:rsidR="00CA721C">
        <w:rPr>
          <w:sz w:val="24"/>
        </w:rPr>
        <w:t xml:space="preserve"> If it is able to run the OS but is still crashing, then try re-installing it. (Be sure to back up important files on the hard drive). If it continues to crash after installation then one of the components may be faulty and will need to be replaced, it could mean replacing the entire machine.</w:t>
      </w:r>
    </w:p>
    <w:p w:rsidR="00CA721C" w:rsidRDefault="00CA721C" w:rsidP="00CF5E0E">
      <w:pPr>
        <w:pStyle w:val="ListParagraph"/>
        <w:rPr>
          <w:sz w:val="24"/>
        </w:rPr>
      </w:pPr>
    </w:p>
    <w:p w:rsidR="00CA721C" w:rsidRPr="00CA721C" w:rsidRDefault="00CA721C" w:rsidP="00CA721C">
      <w:pPr>
        <w:pStyle w:val="ListParagraph"/>
        <w:numPr>
          <w:ilvl w:val="0"/>
          <w:numId w:val="1"/>
        </w:numPr>
        <w:rPr>
          <w:sz w:val="24"/>
        </w:rPr>
      </w:pPr>
      <w:r>
        <w:rPr>
          <w:b/>
          <w:sz w:val="24"/>
        </w:rPr>
        <w:t>3</w:t>
      </w:r>
      <w:r w:rsidRPr="00CA721C">
        <w:rPr>
          <w:b/>
          <w:sz w:val="24"/>
          <w:vertAlign w:val="superscript"/>
        </w:rPr>
        <w:t>rd</w:t>
      </w:r>
      <w:r>
        <w:rPr>
          <w:b/>
          <w:sz w:val="24"/>
        </w:rPr>
        <w:t xml:space="preserve"> Party Software</w:t>
      </w:r>
    </w:p>
    <w:p w:rsidR="00CA721C" w:rsidRDefault="00CA721C" w:rsidP="00CA721C">
      <w:pPr>
        <w:pStyle w:val="ListParagraph"/>
        <w:rPr>
          <w:sz w:val="24"/>
        </w:rPr>
      </w:pPr>
      <w:r>
        <w:rPr>
          <w:sz w:val="24"/>
        </w:rPr>
        <w:t>Third party software can also cause issues. These in</w:t>
      </w:r>
      <w:r w:rsidR="000D492D">
        <w:rPr>
          <w:sz w:val="24"/>
        </w:rPr>
        <w:t xml:space="preserve">cludes internet browsers, </w:t>
      </w:r>
      <w:r w:rsidR="00723416">
        <w:rPr>
          <w:sz w:val="24"/>
        </w:rPr>
        <w:t>visual studios</w:t>
      </w:r>
      <w:r>
        <w:rPr>
          <w:sz w:val="24"/>
        </w:rPr>
        <w:t xml:space="preserve"> or Microsoft office. </w:t>
      </w:r>
    </w:p>
    <w:p w:rsidR="00CA721C" w:rsidRDefault="00CA721C" w:rsidP="00CA721C">
      <w:pPr>
        <w:pStyle w:val="ListParagraph"/>
        <w:rPr>
          <w:sz w:val="24"/>
        </w:rPr>
      </w:pPr>
    </w:p>
    <w:p w:rsidR="000D492D" w:rsidRDefault="00CA721C" w:rsidP="000D492D">
      <w:pPr>
        <w:pStyle w:val="ListParagraph"/>
        <w:rPr>
          <w:sz w:val="24"/>
        </w:rPr>
      </w:pPr>
      <w:r>
        <w:rPr>
          <w:sz w:val="24"/>
        </w:rPr>
        <w:t>Any problems regarding internet browser can be easily sorted out. Either by re-installation and changing a few settings.</w:t>
      </w:r>
      <w:r w:rsidR="00763820">
        <w:rPr>
          <w:sz w:val="24"/>
        </w:rPr>
        <w:t xml:space="preserve"> If you are unable to log in to a website you have previously been able to log in to and you are able to log into the website on another machine then you need to clear the cache to remove the corrupted data which is not allowing you to log on.</w:t>
      </w:r>
      <w:r>
        <w:rPr>
          <w:sz w:val="24"/>
        </w:rPr>
        <w:t xml:space="preserve"> Issues which prevent homepage changing and loading webpages could be caused by vir</w:t>
      </w:r>
      <w:r w:rsidR="000D492D">
        <w:rPr>
          <w:sz w:val="24"/>
        </w:rPr>
        <w:t xml:space="preserve">uses or entering the URL wrong. To solve any virus problems, you need anti-virus software, e.g. </w:t>
      </w:r>
      <w:r w:rsidR="00C43E46">
        <w:rPr>
          <w:sz w:val="24"/>
        </w:rPr>
        <w:t>MacAfee</w:t>
      </w:r>
      <w:r w:rsidR="000D492D">
        <w:rPr>
          <w:sz w:val="24"/>
        </w:rPr>
        <w:t xml:space="preserve">, Norton or even AVG. </w:t>
      </w:r>
    </w:p>
    <w:p w:rsidR="000D492D" w:rsidRDefault="00723416" w:rsidP="000D492D">
      <w:pPr>
        <w:pStyle w:val="ListParagraph"/>
        <w:rPr>
          <w:sz w:val="24"/>
        </w:rPr>
      </w:pPr>
      <w:r>
        <w:rPr>
          <w:sz w:val="24"/>
        </w:rPr>
        <w:t xml:space="preserve"> </w:t>
      </w:r>
    </w:p>
    <w:p w:rsidR="00723416" w:rsidRDefault="00723416" w:rsidP="00763820">
      <w:pPr>
        <w:pStyle w:val="ListParagraph"/>
        <w:rPr>
          <w:sz w:val="24"/>
        </w:rPr>
      </w:pPr>
      <w:r>
        <w:rPr>
          <w:sz w:val="24"/>
        </w:rPr>
        <w:t xml:space="preserve">If anything goes wrong with Microsoft office, whether its word, </w:t>
      </w:r>
      <w:r w:rsidR="00C43E46">
        <w:rPr>
          <w:sz w:val="24"/>
        </w:rPr>
        <w:t>PowerPoint</w:t>
      </w:r>
      <w:r>
        <w:rPr>
          <w:sz w:val="24"/>
        </w:rPr>
        <w:t xml:space="preserve"> or outlook, it will need to be fixed. There are many possible errors which can occur using this software. It could be that you have an un-registered copy of office, this can be solved by inputting the product key into the registration screen on Microsoft Office. This key are located on the product box (or on the email they sent confirming the download and purchase).</w:t>
      </w:r>
    </w:p>
    <w:p w:rsidR="00763820" w:rsidRPr="00763820" w:rsidRDefault="00763820" w:rsidP="00763820">
      <w:pPr>
        <w:pStyle w:val="ListParagraph"/>
        <w:rPr>
          <w:sz w:val="24"/>
        </w:rPr>
      </w:pPr>
    </w:p>
    <w:p w:rsidR="00723416" w:rsidRPr="00723416" w:rsidRDefault="00723416" w:rsidP="00723416">
      <w:pPr>
        <w:pStyle w:val="ListParagraph"/>
        <w:numPr>
          <w:ilvl w:val="0"/>
          <w:numId w:val="1"/>
        </w:numPr>
        <w:rPr>
          <w:b/>
          <w:sz w:val="24"/>
        </w:rPr>
      </w:pPr>
      <w:r w:rsidRPr="00723416">
        <w:rPr>
          <w:b/>
          <w:sz w:val="24"/>
        </w:rPr>
        <w:t>Control panel</w:t>
      </w:r>
    </w:p>
    <w:p w:rsidR="00723416" w:rsidRDefault="00723416" w:rsidP="00723416">
      <w:pPr>
        <w:pStyle w:val="ListParagraph"/>
        <w:rPr>
          <w:sz w:val="24"/>
        </w:rPr>
      </w:pPr>
      <w:r>
        <w:rPr>
          <w:sz w:val="24"/>
        </w:rPr>
        <w:lastRenderedPageBreak/>
        <w:t>The control panels allows the user of the machine to change PC settings</w:t>
      </w:r>
      <w:r w:rsidR="002B0A2D">
        <w:rPr>
          <w:sz w:val="24"/>
        </w:rPr>
        <w:t xml:space="preserve">; Such as editing the computer theme, desktop background and the user’s password. It is also has the location of the diagnostics tool. </w:t>
      </w:r>
    </w:p>
    <w:p w:rsidR="002B0A2D" w:rsidRDefault="00EC6F8A" w:rsidP="00723416">
      <w:pPr>
        <w:pStyle w:val="ListParagraph"/>
        <w:rPr>
          <w:sz w:val="24"/>
        </w:rPr>
      </w:pPr>
      <w:r>
        <w:rPr>
          <w:noProof/>
          <w:lang w:eastAsia="en-GB"/>
        </w:rPr>
        <w:drawing>
          <wp:inline distT="0" distB="0" distL="0" distR="0">
            <wp:extent cx="2723714" cy="1647825"/>
            <wp:effectExtent l="0" t="0" r="635" b="0"/>
            <wp:docPr id="3" name="Picture 3" descr="http://web.colby.edu/acits/files/2011/06/controlpanel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colby.edu/acits/files/2011/06/controlpaneldefau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6129" cy="1655336"/>
                    </a:xfrm>
                    <a:prstGeom prst="rect">
                      <a:avLst/>
                    </a:prstGeom>
                    <a:noFill/>
                    <a:ln>
                      <a:noFill/>
                    </a:ln>
                  </pic:spPr>
                </pic:pic>
              </a:graphicData>
            </a:graphic>
          </wp:inline>
        </w:drawing>
      </w:r>
    </w:p>
    <w:p w:rsidR="002B0A2D" w:rsidRDefault="002B0A2D" w:rsidP="00723416">
      <w:pPr>
        <w:pStyle w:val="ListParagraph"/>
        <w:rPr>
          <w:b/>
          <w:sz w:val="52"/>
          <w:u w:val="single"/>
        </w:rPr>
      </w:pPr>
      <w:r>
        <w:rPr>
          <w:b/>
          <w:sz w:val="52"/>
          <w:u w:val="single"/>
        </w:rPr>
        <w:t>Hardware</w:t>
      </w:r>
    </w:p>
    <w:p w:rsidR="002B0A2D" w:rsidRDefault="002B0A2D" w:rsidP="00723416">
      <w:pPr>
        <w:pStyle w:val="ListParagraph"/>
        <w:rPr>
          <w:sz w:val="24"/>
        </w:rPr>
      </w:pPr>
      <w:r>
        <w:rPr>
          <w:sz w:val="24"/>
        </w:rPr>
        <w:t xml:space="preserve">There will always going to be issues with </w:t>
      </w:r>
      <w:r w:rsidR="008703E8">
        <w:rPr>
          <w:sz w:val="24"/>
        </w:rPr>
        <w:t>a</w:t>
      </w:r>
      <w:r>
        <w:rPr>
          <w:sz w:val="24"/>
        </w:rPr>
        <w:t xml:space="preserve"> </w:t>
      </w:r>
      <w:r w:rsidR="008703E8">
        <w:rPr>
          <w:sz w:val="24"/>
        </w:rPr>
        <w:t>computer’s</w:t>
      </w:r>
      <w:r>
        <w:rPr>
          <w:sz w:val="24"/>
        </w:rPr>
        <w:t xml:space="preserve"> hardware. So here are few problems with their solutions. </w:t>
      </w:r>
    </w:p>
    <w:p w:rsidR="002B0A2D" w:rsidRDefault="002B0A2D" w:rsidP="00723416">
      <w:pPr>
        <w:pStyle w:val="ListParagraph"/>
        <w:rPr>
          <w:sz w:val="24"/>
        </w:rPr>
      </w:pPr>
    </w:p>
    <w:p w:rsidR="002B0A2D" w:rsidRDefault="002B0A2D" w:rsidP="00E817ED">
      <w:pPr>
        <w:pStyle w:val="ListParagraph"/>
        <w:numPr>
          <w:ilvl w:val="0"/>
          <w:numId w:val="1"/>
        </w:numPr>
        <w:rPr>
          <w:b/>
          <w:sz w:val="24"/>
        </w:rPr>
      </w:pPr>
      <w:r>
        <w:rPr>
          <w:b/>
          <w:sz w:val="24"/>
        </w:rPr>
        <w:t>Windows</w:t>
      </w:r>
      <w:r w:rsidR="00E817ED">
        <w:rPr>
          <w:b/>
          <w:sz w:val="24"/>
        </w:rPr>
        <w:t xml:space="preserve"> Performance Index</w:t>
      </w:r>
    </w:p>
    <w:p w:rsidR="00E817ED" w:rsidRDefault="00E817ED" w:rsidP="00723416">
      <w:pPr>
        <w:pStyle w:val="ListParagraph"/>
        <w:rPr>
          <w:sz w:val="24"/>
        </w:rPr>
      </w:pPr>
      <w:r>
        <w:rPr>
          <w:sz w:val="24"/>
        </w:rPr>
        <w:t xml:space="preserve">Using this helps you understand if a piece of hardware is performing badly compared to the other components in the PC. Each component is rated out of </w:t>
      </w:r>
      <w:r w:rsidR="008703E8">
        <w:rPr>
          <w:sz w:val="24"/>
        </w:rPr>
        <w:t>7.9,</w:t>
      </w:r>
      <w:r>
        <w:rPr>
          <w:sz w:val="24"/>
        </w:rPr>
        <w:t xml:space="preserve"> with 7.9 being the best, with anything lower getting worse. If you have a component under-preforming, in comparison to other components, it may need to be upgraded to boost PC performance.</w:t>
      </w:r>
    </w:p>
    <w:p w:rsidR="00E817ED" w:rsidRDefault="00763820" w:rsidP="00723416">
      <w:pPr>
        <w:pStyle w:val="ListParagraph"/>
        <w:rPr>
          <w:sz w:val="24"/>
        </w:rPr>
      </w:pPr>
      <w:r>
        <w:rPr>
          <w:noProof/>
          <w:lang w:eastAsia="en-GB"/>
        </w:rPr>
        <w:drawing>
          <wp:inline distT="0" distB="0" distL="0" distR="0">
            <wp:extent cx="2536036" cy="1362075"/>
            <wp:effectExtent l="0" t="0" r="0" b="0"/>
            <wp:docPr id="1" name="Picture 1" descr="http://img.comptalks.com/uploads/2008/11/performance_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comptalks.com/uploads/2008/11/performance_index.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684" cy="1373702"/>
                    </a:xfrm>
                    <a:prstGeom prst="rect">
                      <a:avLst/>
                    </a:prstGeom>
                    <a:noFill/>
                    <a:ln>
                      <a:noFill/>
                    </a:ln>
                  </pic:spPr>
                </pic:pic>
              </a:graphicData>
            </a:graphic>
          </wp:inline>
        </w:drawing>
      </w:r>
    </w:p>
    <w:p w:rsidR="00E817ED" w:rsidRPr="00E817ED" w:rsidRDefault="00E817ED" w:rsidP="00E817ED">
      <w:pPr>
        <w:pStyle w:val="ListParagraph"/>
        <w:numPr>
          <w:ilvl w:val="0"/>
          <w:numId w:val="1"/>
        </w:numPr>
        <w:rPr>
          <w:sz w:val="24"/>
        </w:rPr>
      </w:pPr>
      <w:r>
        <w:rPr>
          <w:b/>
          <w:sz w:val="24"/>
        </w:rPr>
        <w:t>Defrag Tool</w:t>
      </w:r>
    </w:p>
    <w:p w:rsidR="00E817ED" w:rsidRPr="00763820" w:rsidRDefault="00E817ED" w:rsidP="00763820">
      <w:pPr>
        <w:pStyle w:val="ListParagraph"/>
        <w:rPr>
          <w:sz w:val="24"/>
        </w:rPr>
      </w:pPr>
      <w:r>
        <w:rPr>
          <w:sz w:val="24"/>
        </w:rPr>
        <w:t xml:space="preserve">This tool helps speed up </w:t>
      </w:r>
      <w:r>
        <w:rPr>
          <w:b/>
          <w:sz w:val="24"/>
        </w:rPr>
        <w:t>OS load time</w:t>
      </w:r>
      <w:r>
        <w:rPr>
          <w:sz w:val="24"/>
        </w:rPr>
        <w:t xml:space="preserve">. This </w:t>
      </w:r>
      <w:r w:rsidR="00260E3F">
        <w:rPr>
          <w:sz w:val="24"/>
        </w:rPr>
        <w:t xml:space="preserve">collects all the scattered data, which is spread around in many different place, and places it all together inside the hard </w:t>
      </w:r>
      <w:r w:rsidR="00260E3F" w:rsidRPr="00763820">
        <w:rPr>
          <w:sz w:val="24"/>
        </w:rPr>
        <w:t xml:space="preserve">drive. </w:t>
      </w:r>
    </w:p>
    <w:p w:rsidR="00260E3F" w:rsidRDefault="00763820" w:rsidP="00E817ED">
      <w:pPr>
        <w:pStyle w:val="ListParagraph"/>
        <w:rPr>
          <w:sz w:val="24"/>
        </w:rPr>
      </w:pPr>
      <w:r>
        <w:rPr>
          <w:noProof/>
          <w:lang w:eastAsia="en-GB"/>
        </w:rPr>
        <w:drawing>
          <wp:inline distT="0" distB="0" distL="0" distR="0">
            <wp:extent cx="2469523" cy="1962150"/>
            <wp:effectExtent l="0" t="0" r="6985" b="0"/>
            <wp:docPr id="2" name="Picture 2" descr="http://www.ampercent.com/wp/wp-content/uploads/Windows-disk-defragm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mpercent.com/wp/wp-content/uploads/Windows-disk-defragmen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074" cy="2015028"/>
                    </a:xfrm>
                    <a:prstGeom prst="rect">
                      <a:avLst/>
                    </a:prstGeom>
                    <a:noFill/>
                    <a:ln>
                      <a:noFill/>
                    </a:ln>
                  </pic:spPr>
                </pic:pic>
              </a:graphicData>
            </a:graphic>
          </wp:inline>
        </w:drawing>
      </w:r>
    </w:p>
    <w:p w:rsidR="00763820" w:rsidRDefault="00763820" w:rsidP="00E817ED">
      <w:pPr>
        <w:pStyle w:val="ListParagraph"/>
        <w:rPr>
          <w:sz w:val="24"/>
        </w:rPr>
      </w:pPr>
    </w:p>
    <w:p w:rsidR="00260E3F" w:rsidRPr="00260E3F" w:rsidRDefault="00260E3F" w:rsidP="00260E3F">
      <w:pPr>
        <w:pStyle w:val="ListParagraph"/>
        <w:numPr>
          <w:ilvl w:val="0"/>
          <w:numId w:val="1"/>
        </w:numPr>
        <w:rPr>
          <w:sz w:val="24"/>
        </w:rPr>
      </w:pPr>
      <w:r>
        <w:rPr>
          <w:b/>
          <w:sz w:val="24"/>
        </w:rPr>
        <w:t>Overheating</w:t>
      </w:r>
    </w:p>
    <w:p w:rsidR="00E417F3" w:rsidRDefault="00260E3F" w:rsidP="00E417F3">
      <w:pPr>
        <w:pStyle w:val="ListParagraph"/>
        <w:rPr>
          <w:sz w:val="24"/>
        </w:rPr>
      </w:pPr>
      <w:r>
        <w:rPr>
          <w:sz w:val="24"/>
        </w:rPr>
        <w:t>If your pc is overheating, there are a few th</w:t>
      </w:r>
      <w:r w:rsidR="00E417F3">
        <w:rPr>
          <w:sz w:val="24"/>
        </w:rPr>
        <w:t>i</w:t>
      </w:r>
      <w:r w:rsidR="00517695">
        <w:rPr>
          <w:sz w:val="24"/>
        </w:rPr>
        <w:t xml:space="preserve">ngs which could </w:t>
      </w:r>
      <w:r w:rsidR="008703E8">
        <w:rPr>
          <w:sz w:val="24"/>
        </w:rPr>
        <w:t>have</w:t>
      </w:r>
      <w:r w:rsidR="00517695">
        <w:rPr>
          <w:sz w:val="24"/>
        </w:rPr>
        <w:t xml:space="preserve"> caused this. Here are some reasons Pc’s overheat and their solutions. </w:t>
      </w:r>
    </w:p>
    <w:p w:rsidR="00517695" w:rsidRDefault="00517695" w:rsidP="00E417F3">
      <w:pPr>
        <w:pStyle w:val="ListParagraph"/>
        <w:rPr>
          <w:sz w:val="24"/>
        </w:rPr>
      </w:pPr>
    </w:p>
    <w:p w:rsidR="00517695" w:rsidRDefault="00517BBE" w:rsidP="00517695">
      <w:pPr>
        <w:pStyle w:val="ListParagraph"/>
        <w:numPr>
          <w:ilvl w:val="0"/>
          <w:numId w:val="3"/>
        </w:numPr>
        <w:rPr>
          <w:sz w:val="24"/>
        </w:rPr>
      </w:pPr>
      <w:r>
        <w:rPr>
          <w:sz w:val="24"/>
        </w:rPr>
        <w:t>Dust: This is eas</w:t>
      </w:r>
      <w:r w:rsidR="00217383">
        <w:rPr>
          <w:sz w:val="24"/>
        </w:rPr>
        <w:t>ily fixed just by blowing the du</w:t>
      </w:r>
      <w:r>
        <w:rPr>
          <w:sz w:val="24"/>
        </w:rPr>
        <w:t xml:space="preserve">st away from the components by using pressurised air canisters. Do Not use a cloth or a feather duster as this can cause a </w:t>
      </w:r>
      <w:r w:rsidR="008703E8">
        <w:rPr>
          <w:sz w:val="24"/>
        </w:rPr>
        <w:t>build-up</w:t>
      </w:r>
      <w:r>
        <w:rPr>
          <w:sz w:val="24"/>
        </w:rPr>
        <w:t xml:space="preserve"> of static electricity </w:t>
      </w:r>
      <w:r w:rsidR="00395082">
        <w:rPr>
          <w:sz w:val="24"/>
        </w:rPr>
        <w:t>which is bad for the PC components</w:t>
      </w:r>
    </w:p>
    <w:p w:rsidR="00395082" w:rsidRDefault="00395082" w:rsidP="00517695">
      <w:pPr>
        <w:pStyle w:val="ListParagraph"/>
        <w:numPr>
          <w:ilvl w:val="0"/>
          <w:numId w:val="3"/>
        </w:numPr>
        <w:rPr>
          <w:sz w:val="24"/>
        </w:rPr>
      </w:pPr>
      <w:r>
        <w:rPr>
          <w:sz w:val="24"/>
        </w:rPr>
        <w:t xml:space="preserve">Lack of space: </w:t>
      </w:r>
      <w:r w:rsidR="00217383">
        <w:rPr>
          <w:sz w:val="24"/>
        </w:rPr>
        <w:t>this is solved by moving your computer to a more ventilated location which will improve the cooling of you PC.</w:t>
      </w:r>
    </w:p>
    <w:p w:rsidR="00217383" w:rsidRDefault="00217383" w:rsidP="00517695">
      <w:pPr>
        <w:pStyle w:val="ListParagraph"/>
        <w:numPr>
          <w:ilvl w:val="0"/>
          <w:numId w:val="3"/>
        </w:numPr>
        <w:rPr>
          <w:sz w:val="24"/>
        </w:rPr>
      </w:pPr>
      <w:r>
        <w:rPr>
          <w:sz w:val="24"/>
        </w:rPr>
        <w:t>Broken fan: This can easily be replaced cheaply and will make a big difference in the temperature of your PC.</w:t>
      </w:r>
    </w:p>
    <w:p w:rsidR="00217383" w:rsidRDefault="00217383" w:rsidP="00517695">
      <w:pPr>
        <w:pStyle w:val="ListParagraph"/>
        <w:numPr>
          <w:ilvl w:val="0"/>
          <w:numId w:val="3"/>
        </w:numPr>
        <w:rPr>
          <w:sz w:val="24"/>
        </w:rPr>
      </w:pPr>
      <w:r>
        <w:rPr>
          <w:sz w:val="24"/>
        </w:rPr>
        <w:t>Constantly on: Leaving your pc on all the time while away can and will cause the Computer to overheat. So just by simply turning it off when you aren’t using it will stop producing the heat which will improve the cooling abilities.</w:t>
      </w:r>
    </w:p>
    <w:p w:rsidR="00217383" w:rsidRPr="00217383" w:rsidRDefault="006F44C5" w:rsidP="00217383">
      <w:pPr>
        <w:rPr>
          <w:sz w:val="24"/>
        </w:rPr>
      </w:pPr>
      <w:r>
        <w:rPr>
          <w:sz w:val="24"/>
        </w:rPr>
        <w:t xml:space="preserve"> </w:t>
      </w:r>
      <w:bookmarkStart w:id="0" w:name="_GoBack"/>
      <w:bookmarkEnd w:id="0"/>
    </w:p>
    <w:sectPr w:rsidR="00217383" w:rsidRPr="002173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F8A" w:rsidRDefault="00EC6F8A" w:rsidP="00FF2C9D">
      <w:pPr>
        <w:spacing w:after="0" w:line="240" w:lineRule="auto"/>
      </w:pPr>
      <w:r>
        <w:separator/>
      </w:r>
    </w:p>
  </w:endnote>
  <w:endnote w:type="continuationSeparator" w:id="0">
    <w:p w:rsidR="00EC6F8A" w:rsidRDefault="00EC6F8A" w:rsidP="00FF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F8A" w:rsidRDefault="00EC6F8A" w:rsidP="00FF2C9D">
      <w:pPr>
        <w:spacing w:after="0" w:line="240" w:lineRule="auto"/>
      </w:pPr>
      <w:r>
        <w:separator/>
      </w:r>
    </w:p>
  </w:footnote>
  <w:footnote w:type="continuationSeparator" w:id="0">
    <w:p w:rsidR="00EC6F8A" w:rsidRDefault="00EC6F8A" w:rsidP="00FF2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E2137"/>
    <w:multiLevelType w:val="hybridMultilevel"/>
    <w:tmpl w:val="C802B1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9F253C"/>
    <w:multiLevelType w:val="hybridMultilevel"/>
    <w:tmpl w:val="4E8E1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7AF2633B"/>
    <w:multiLevelType w:val="hybridMultilevel"/>
    <w:tmpl w:val="252451C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30"/>
    <w:rsid w:val="000B4EF6"/>
    <w:rsid w:val="000C5430"/>
    <w:rsid w:val="000D492D"/>
    <w:rsid w:val="00217383"/>
    <w:rsid w:val="00260E3F"/>
    <w:rsid w:val="002B0A2D"/>
    <w:rsid w:val="00341AAD"/>
    <w:rsid w:val="00395082"/>
    <w:rsid w:val="00517695"/>
    <w:rsid w:val="00517BBE"/>
    <w:rsid w:val="006F44C5"/>
    <w:rsid w:val="00723416"/>
    <w:rsid w:val="00763820"/>
    <w:rsid w:val="008703E8"/>
    <w:rsid w:val="00945A8E"/>
    <w:rsid w:val="00C43E46"/>
    <w:rsid w:val="00CA721C"/>
    <w:rsid w:val="00CF5E0E"/>
    <w:rsid w:val="00E14150"/>
    <w:rsid w:val="00E417F3"/>
    <w:rsid w:val="00E817ED"/>
    <w:rsid w:val="00EA4C68"/>
    <w:rsid w:val="00EC6F8A"/>
    <w:rsid w:val="00FF2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BAB15-95FC-4425-9D9E-A4D40DA6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C9D"/>
  </w:style>
  <w:style w:type="paragraph" w:styleId="Footer">
    <w:name w:val="footer"/>
    <w:basedOn w:val="Normal"/>
    <w:link w:val="FooterChar"/>
    <w:uiPriority w:val="99"/>
    <w:unhideWhenUsed/>
    <w:rsid w:val="00FF2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C9D"/>
  </w:style>
  <w:style w:type="paragraph" w:styleId="ListParagraph">
    <w:name w:val="List Paragraph"/>
    <w:basedOn w:val="Normal"/>
    <w:uiPriority w:val="34"/>
    <w:qFormat/>
    <w:rsid w:val="00CF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E515BBD0</Template>
  <TotalTime>1294</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Walker</dc:creator>
  <cp:keywords/>
  <dc:description/>
  <cp:lastModifiedBy>Daniel Hanna</cp:lastModifiedBy>
  <cp:revision>6</cp:revision>
  <dcterms:created xsi:type="dcterms:W3CDTF">2014-01-23T09:24:00Z</dcterms:created>
  <dcterms:modified xsi:type="dcterms:W3CDTF">2014-07-10T15:02:00Z</dcterms:modified>
</cp:coreProperties>
</file>