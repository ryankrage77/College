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D54" w:rsidRPr="00B90D54" w:rsidRDefault="00B90D54" w:rsidP="00C030E5">
      <w:pPr>
        <w:jc w:val="center"/>
        <w:rPr>
          <w:b/>
        </w:rPr>
      </w:pPr>
      <w:r w:rsidRPr="00B90D54">
        <w:rPr>
          <w:b/>
        </w:rPr>
        <w:t>Fault Log Sheet</w:t>
      </w:r>
    </w:p>
    <w:p w:rsidR="00B90D54" w:rsidRDefault="00B90D54" w:rsidP="00B90D54">
      <w:r>
        <w:rPr>
          <w:noProof/>
          <w:lang w:eastAsia="en-GB"/>
        </w:rPr>
        <mc:AlternateContent>
          <mc:Choice Requires="wps">
            <w:drawing>
              <wp:anchor distT="0" distB="0" distL="114300" distR="114300" simplePos="0" relativeHeight="251659264" behindDoc="0" locked="0" layoutInCell="1" allowOverlap="1" wp14:anchorId="725139FC" wp14:editId="312A6F9C">
                <wp:simplePos x="0" y="0"/>
                <wp:positionH relativeFrom="margin">
                  <wp:align>left</wp:align>
                </wp:positionH>
                <wp:positionV relativeFrom="paragraph">
                  <wp:posOffset>167005</wp:posOffset>
                </wp:positionV>
                <wp:extent cx="2552700" cy="333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5527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064FCF">
                            <w:pPr>
                              <w:jc w:val="center"/>
                            </w:pPr>
                            <w:r>
                              <w:t>20/06/2014 12:08pm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139FC" id="Rectangle 4" o:spid="_x0000_s1026" style="position:absolute;margin-left:0;margin-top:13.15pt;width:201pt;height:26.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" fillcolor="white [3201]" strokecolor="#70ad47 [3209]" strokeweight="1pt">
                <v:textbox>
                  <w:txbxContent>
                    <w:p w:rsidR="00DD3518" w:rsidRDefault="00DD3518" w:rsidP="00064FCF">
                      <w:pPr>
                        <w:jc w:val="center"/>
                      </w:pPr>
                      <w:r>
                        <w:t>20/06/2014 12:08pm</w:t>
                      </w:r>
                    </w:p>
                  </w:txbxContent>
                </v:textbox>
                <w10:wrap anchorx="margin"/>
              </v:rect>
            </w:pict>
          </mc:Fallback>
        </mc:AlternateContent>
      </w:r>
      <w:r>
        <w:t>Date/Time Fault recorded</w:t>
      </w:r>
    </w:p>
    <w:p w:rsidR="00B90D54" w:rsidRDefault="00B90D54" w:rsidP="00B90D54"/>
    <w:p w:rsidR="00B90D54" w:rsidRDefault="00B90D54" w:rsidP="00B90D54">
      <w:r>
        <w:rPr>
          <w:noProof/>
          <w:lang w:eastAsia="en-GB"/>
        </w:rPr>
        <mc:AlternateContent>
          <mc:Choice Requires="wps">
            <w:drawing>
              <wp:anchor distT="0" distB="0" distL="114300" distR="114300" simplePos="0" relativeHeight="251663360" behindDoc="0" locked="0" layoutInCell="1" allowOverlap="1" wp14:anchorId="521D949F" wp14:editId="53DB6D54">
                <wp:simplePos x="0" y="0"/>
                <wp:positionH relativeFrom="margin">
                  <wp:posOffset>2740660</wp:posOffset>
                </wp:positionH>
                <wp:positionV relativeFrom="paragraph">
                  <wp:posOffset>205105</wp:posOffset>
                </wp:positionV>
                <wp:extent cx="2819400" cy="333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8194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064FCF">
                            <w:pPr>
                              <w:jc w:val="center"/>
                            </w:pPr>
                            <w:r>
                              <w:t>Daniel Hanna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D949F" id="Rectangle 6" o:spid="_x0000_s1027" style="position:absolute;margin-left:215.8pt;margin-top:16.15pt;width:222pt;height:2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" fillcolor="white [3201]" strokecolor="#70ad47 [3209]" strokeweight="1pt">
                <v:textbox>
                  <w:txbxContent>
                    <w:p w:rsidR="00DD3518" w:rsidRDefault="00DD3518" w:rsidP="00064FCF">
                      <w:pPr>
                        <w:jc w:val="center"/>
                      </w:pPr>
                      <w:r>
                        <w:t>Daniel Hanna</w:t>
                      </w:r>
                    </w:p>
                  </w:txbxContent>
                </v:textbox>
                <w10:wrap anchorx="margin"/>
              </v:rect>
            </w:pict>
          </mc:Fallback>
        </mc:AlternateContent>
      </w:r>
      <w:r>
        <w:rPr>
          <w:noProof/>
          <w:lang w:eastAsia="en-GB"/>
        </w:rPr>
        <mc:AlternateContent>
          <mc:Choice Requires="wps">
            <w:drawing>
              <wp:anchor distT="0" distB="0" distL="114300" distR="114300" simplePos="0" relativeHeight="251661312" behindDoc="0" locked="0" layoutInCell="1" allowOverlap="1" wp14:anchorId="5750BB35" wp14:editId="4F2AB692">
                <wp:simplePos x="0" y="0"/>
                <wp:positionH relativeFrom="margin">
                  <wp:align>left</wp:align>
                </wp:positionH>
                <wp:positionV relativeFrom="paragraph">
                  <wp:posOffset>195580</wp:posOffset>
                </wp:positionV>
                <wp:extent cx="2543175" cy="333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5431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064FCF">
                            <w:pPr>
                              <w:jc w:val="center"/>
                            </w:pPr>
                            <w:r w:rsidRPr="003147B6">
                              <w:t xml:space="preserve">Konrad </w:t>
                            </w:r>
                            <w:proofErr w:type="spellStart"/>
                            <w:r w:rsidRPr="003147B6">
                              <w:t>Volkov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0BB35" id="Rectangle 5" o:spid="_x0000_s1028" style="position:absolute;margin-left:0;margin-top:15.4pt;width:200.25pt;height:26.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" fillcolor="white [3201]" strokecolor="#70ad47 [3209]" strokeweight="1pt">
                <v:textbox>
                  <w:txbxContent>
                    <w:p w:rsidR="00DD3518" w:rsidRDefault="00DD3518" w:rsidP="00064FCF">
                      <w:pPr>
                        <w:jc w:val="center"/>
                      </w:pPr>
                      <w:r w:rsidRPr="003147B6">
                        <w:t xml:space="preserve">Konrad </w:t>
                      </w:r>
                      <w:proofErr w:type="spellStart"/>
                      <w:r w:rsidRPr="003147B6">
                        <w:t>Volkov</w:t>
                      </w:r>
                      <w:proofErr w:type="spellEnd"/>
                    </w:p>
                  </w:txbxContent>
                </v:textbox>
                <w10:wrap anchorx="margin"/>
              </v:rect>
            </w:pict>
          </mc:Fallback>
        </mc:AlternateContent>
      </w:r>
      <w:r>
        <w:t>Fault Logged by:</w:t>
      </w:r>
      <w:r>
        <w:tab/>
      </w:r>
      <w:r>
        <w:tab/>
      </w:r>
      <w:r>
        <w:tab/>
      </w:r>
      <w:r>
        <w:tab/>
        <w:t>Technician Assigned:</w:t>
      </w:r>
    </w:p>
    <w:p w:rsidR="00B90D54" w:rsidRDefault="00B90D54" w:rsidP="00B90D54"/>
    <w:p w:rsidR="00105264" w:rsidRDefault="00105264" w:rsidP="00B90D54">
      <w:r>
        <w:t>Preferred method of communication:</w:t>
      </w:r>
    </w:p>
    <w:p w:rsidR="00105264" w:rsidRDefault="00EB1801" w:rsidP="00105264">
      <w:r>
        <w:rPr>
          <w:noProof/>
          <w:lang w:eastAsia="en-GB"/>
        </w:rPr>
        <mc:AlternateContent>
          <mc:Choice Requires="wps">
            <w:drawing>
              <wp:anchor distT="0" distB="0" distL="114300" distR="114300" simplePos="0" relativeHeight="251685888" behindDoc="0" locked="0" layoutInCell="1" allowOverlap="1" wp14:anchorId="2D9E5D44" wp14:editId="2F6CC190">
                <wp:simplePos x="0" y="0"/>
                <wp:positionH relativeFrom="margin">
                  <wp:posOffset>3914775</wp:posOffset>
                </wp:positionH>
                <wp:positionV relativeFrom="paragraph">
                  <wp:posOffset>10160</wp:posOffset>
                </wp:positionV>
                <wp:extent cx="1038225" cy="3333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038225"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E81DC" id="Rectangle 15" o:spid="_x0000_s1026" style="position:absolute;margin-left:308.25pt;margin-top:.8pt;width:81.75pt;height:26.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" fillcolor="white [3201]" strokecolor="#70ad47 [3209]" strokeweight="1pt">
                <w10:wrap anchorx="margin"/>
              </v:rect>
            </w:pict>
          </mc:Fallback>
        </mc:AlternateContent>
      </w:r>
      <w:r>
        <w:rPr>
          <w:noProof/>
          <w:lang w:eastAsia="en-GB"/>
        </w:rPr>
        <mc:AlternateContent>
          <mc:Choice Requires="wps">
            <w:drawing>
              <wp:anchor distT="0" distB="0" distL="114300" distR="114300" simplePos="0" relativeHeight="251683840" behindDoc="0" locked="0" layoutInCell="1" allowOverlap="1" wp14:anchorId="7A4A6C34" wp14:editId="1425FE41">
                <wp:simplePos x="0" y="0"/>
                <wp:positionH relativeFrom="margin">
                  <wp:posOffset>2770505</wp:posOffset>
                </wp:positionH>
                <wp:positionV relativeFrom="paragraph">
                  <wp:posOffset>8890</wp:posOffset>
                </wp:positionV>
                <wp:extent cx="409575" cy="3333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409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0412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A6C34" id="Rectangle 14" o:spid="_x0000_s1029" style="position:absolute;margin-left:218.15pt;margin-top:.7pt;width:32.25pt;height:26.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" fillcolor="white [3201]" strokecolor="#70ad47 [3209]" strokeweight="1pt">
                <v:textbox>
                  <w:txbxContent>
                    <w:p w:rsidR="00DD3518" w:rsidRDefault="00DD3518" w:rsidP="0004120B">
                      <w:pPr>
                        <w:jc w:val="center"/>
                      </w:pPr>
                    </w:p>
                  </w:txbxContent>
                </v:textbox>
                <w10:wrap anchorx="margin"/>
              </v:rect>
            </w:pict>
          </mc:Fallback>
        </mc:AlternateContent>
      </w:r>
      <w:r>
        <w:rPr>
          <w:noProof/>
          <w:lang w:eastAsia="en-GB"/>
        </w:rPr>
        <mc:AlternateContent>
          <mc:Choice Requires="wps">
            <w:drawing>
              <wp:anchor distT="0" distB="0" distL="114300" distR="114300" simplePos="0" relativeHeight="251681792" behindDoc="0" locked="0" layoutInCell="1" allowOverlap="1" wp14:anchorId="1097C4BB" wp14:editId="2962E77E">
                <wp:simplePos x="0" y="0"/>
                <wp:positionH relativeFrom="margin">
                  <wp:posOffset>1828800</wp:posOffset>
                </wp:positionH>
                <wp:positionV relativeFrom="paragraph">
                  <wp:posOffset>9525</wp:posOffset>
                </wp:positionV>
                <wp:extent cx="4095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09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3A19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7C4BB" id="Rectangle 1" o:spid="_x0000_s1030" style="position:absolute;margin-left:2in;margin-top:.75pt;width:32.25pt;height:26.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" fillcolor="white [3201]" strokecolor="#70ad47 [3209]" strokeweight="1pt">
                <v:textbox>
                  <w:txbxContent>
                    <w:p w:rsidR="00DD3518" w:rsidRDefault="00DD3518" w:rsidP="003A19A7">
                      <w:pPr>
                        <w:jc w:val="center"/>
                      </w:pPr>
                    </w:p>
                  </w:txbxContent>
                </v:textbox>
                <w10:wrap anchorx="margin"/>
              </v:rect>
            </w:pict>
          </mc:Fallback>
        </mc:AlternateContent>
      </w:r>
      <w:r>
        <w:rPr>
          <w:noProof/>
          <w:lang w:eastAsia="en-GB"/>
        </w:rPr>
        <mc:AlternateContent>
          <mc:Choice Requires="wps">
            <w:drawing>
              <wp:anchor distT="0" distB="0" distL="114300" distR="114300" simplePos="0" relativeHeight="251680768" behindDoc="0" locked="0" layoutInCell="1" allowOverlap="1" wp14:anchorId="52579108" wp14:editId="0463CBF5">
                <wp:simplePos x="0" y="0"/>
                <wp:positionH relativeFrom="margin">
                  <wp:posOffset>942975</wp:posOffset>
                </wp:positionH>
                <wp:positionV relativeFrom="paragraph">
                  <wp:posOffset>9525</wp:posOffset>
                </wp:positionV>
                <wp:extent cx="40957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09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3147B6">
                            <w:pPr>
                              <w:jc w:val="center"/>
                            </w:pPr>
                            <w:r>
                              <w:sym w:font="Wingdings" w:char="F0FC"/>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79108" id="Rectangle 2" o:spid="_x0000_s1031" style="position:absolute;margin-left:74.25pt;margin-top:.75pt;width:32.25pt;height:26.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" fillcolor="white [3201]" strokecolor="#70ad47 [3209]" strokeweight="1pt">
                <v:textbox>
                  <w:txbxContent>
                    <w:p w:rsidR="00DD3518" w:rsidRDefault="00DD3518" w:rsidP="003147B6">
                      <w:pPr>
                        <w:jc w:val="center"/>
                      </w:pPr>
                      <w:r>
                        <w:sym w:font="Wingdings" w:char="F0FC"/>
                      </w:r>
                    </w:p>
                  </w:txbxContent>
                </v:textbox>
                <w10:wrap anchorx="margin"/>
              </v:rect>
            </w:pict>
          </mc:Fallback>
        </mc:AlternateContent>
      </w:r>
      <w:r w:rsidR="00105264">
        <w:rPr>
          <w:noProof/>
          <w:lang w:eastAsia="en-GB"/>
        </w:rPr>
        <mc:AlternateContent>
          <mc:Choice Requires="wps">
            <w:drawing>
              <wp:anchor distT="0" distB="0" distL="114300" distR="114300" simplePos="0" relativeHeight="251679744" behindDoc="0" locked="0" layoutInCell="1" allowOverlap="1" wp14:anchorId="21FAB119" wp14:editId="2968D870">
                <wp:simplePos x="0" y="0"/>
                <wp:positionH relativeFrom="margin">
                  <wp:align>left</wp:align>
                </wp:positionH>
                <wp:positionV relativeFrom="paragraph">
                  <wp:posOffset>0</wp:posOffset>
                </wp:positionV>
                <wp:extent cx="409575" cy="333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09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064F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AB119" id="Rectangle 3" o:spid="_x0000_s1032" style="position:absolute;margin-left:0;margin-top:0;width:32.25pt;height:26.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" fillcolor="white [3201]" strokecolor="#70ad47 [3209]" strokeweight="1pt">
                <v:textbox>
                  <w:txbxContent>
                    <w:p w:rsidR="00DD3518" w:rsidRDefault="00DD3518" w:rsidP="00064FCF">
                      <w:pPr>
                        <w:jc w:val="center"/>
                      </w:pPr>
                    </w:p>
                  </w:txbxContent>
                </v:textbox>
                <w10:wrap anchorx="margin"/>
              </v:rect>
            </w:pict>
          </mc:Fallback>
        </mc:AlternateContent>
      </w:r>
      <w:r>
        <w:tab/>
        <w:t xml:space="preserve">Phone    </w:t>
      </w:r>
      <w:r>
        <w:tab/>
        <w:t>Email</w:t>
      </w:r>
      <w:r>
        <w:tab/>
      </w:r>
      <w:r>
        <w:tab/>
        <w:t>IM</w:t>
      </w:r>
      <w:r>
        <w:tab/>
      </w:r>
      <w:r>
        <w:tab/>
        <w:t xml:space="preserve"> </w:t>
      </w:r>
      <w:r w:rsidR="00105264">
        <w:t>In-person</w:t>
      </w:r>
      <w:r w:rsidR="00105264">
        <w:tab/>
      </w:r>
      <w:r w:rsidR="00105264">
        <w:tab/>
      </w:r>
      <w:r w:rsidR="00105264">
        <w:tab/>
      </w:r>
      <w:proofErr w:type="gramStart"/>
      <w:r w:rsidR="00105264">
        <w:t>Other</w:t>
      </w:r>
      <w:proofErr w:type="gramEnd"/>
    </w:p>
    <w:p w:rsidR="00105264" w:rsidRDefault="00105264" w:rsidP="00B90D54"/>
    <w:p w:rsidR="00B90D54" w:rsidRDefault="00B90D54" w:rsidP="00B90D54">
      <w:r>
        <w:rPr>
          <w:noProof/>
          <w:lang w:eastAsia="en-GB"/>
        </w:rPr>
        <mc:AlternateContent>
          <mc:Choice Requires="wps">
            <w:drawing>
              <wp:anchor distT="0" distB="0" distL="114300" distR="114300" simplePos="0" relativeHeight="251665408" behindDoc="0" locked="0" layoutInCell="1" allowOverlap="1" wp14:anchorId="26617EA2" wp14:editId="0543D709">
                <wp:simplePos x="0" y="0"/>
                <wp:positionH relativeFrom="margin">
                  <wp:align>left</wp:align>
                </wp:positionH>
                <wp:positionV relativeFrom="paragraph">
                  <wp:posOffset>177165</wp:posOffset>
                </wp:positionV>
                <wp:extent cx="5581650" cy="714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58165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
                              <w:t>Client is complaining that his USB memory sticks are faulty as he is unable to read any data from them after a while. This problem has occurred in three of his memory sticks in the last two weeks.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17EA2" id="Rectangle 7" o:spid="_x0000_s1033" style="position:absolute;margin-left:0;margin-top:13.95pt;width:439.5pt;height:56.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" fillcolor="white [3201]" strokecolor="#70ad47 [3209]" strokeweight="1pt">
                <v:textbox>
                  <w:txbxContent>
                    <w:p w:rsidR="00DD3518" w:rsidRDefault="00DD3518">
                      <w:r>
                        <w:t>Client is complaining that his USB memory sticks are faulty as he is unable to read any data from them after a while. This problem has occurred in three of his memory sticks in the last two weeks.</w:t>
                      </w:r>
                    </w:p>
                  </w:txbxContent>
                </v:textbox>
                <w10:wrap anchorx="margin"/>
              </v:rect>
            </w:pict>
          </mc:Fallback>
        </mc:AlternateContent>
      </w:r>
      <w:r>
        <w:t>Description of problem:</w:t>
      </w:r>
    </w:p>
    <w:p w:rsidR="00064FCF" w:rsidRDefault="00064FCF" w:rsidP="00B90D54"/>
    <w:p w:rsidR="00064FCF" w:rsidRDefault="00064FCF" w:rsidP="00B90D54"/>
    <w:p w:rsidR="00B90D54" w:rsidRDefault="00B90D54" w:rsidP="00B90D54">
      <w:r>
        <w:t>Urgency:</w:t>
      </w:r>
    </w:p>
    <w:p w:rsidR="00B90D54" w:rsidRDefault="00B90D54" w:rsidP="00B90D54">
      <w:r>
        <w:rPr>
          <w:noProof/>
          <w:lang w:eastAsia="en-GB"/>
        </w:rPr>
        <mc:AlternateContent>
          <mc:Choice Requires="wps">
            <w:drawing>
              <wp:anchor distT="0" distB="0" distL="114300" distR="114300" simplePos="0" relativeHeight="251671552" behindDoc="0" locked="0" layoutInCell="1" allowOverlap="1" wp14:anchorId="55B64454" wp14:editId="4C682BD9">
                <wp:simplePos x="0" y="0"/>
                <wp:positionH relativeFrom="margin">
                  <wp:posOffset>3171825</wp:posOffset>
                </wp:positionH>
                <wp:positionV relativeFrom="paragraph">
                  <wp:posOffset>0</wp:posOffset>
                </wp:positionV>
                <wp:extent cx="409575" cy="3333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409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3A19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64454" id="Rectangle 10" o:spid="_x0000_s1034" style="position:absolute;margin-left:249.75pt;margin-top:0;width:32.25pt;height:2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" fillcolor="white [3201]" strokecolor="#70ad47 [3209]" strokeweight="1pt">
                <v:textbox>
                  <w:txbxContent>
                    <w:p w:rsidR="00DD3518" w:rsidRDefault="00DD3518" w:rsidP="003A19A7">
                      <w:pPr>
                        <w:jc w:val="center"/>
                      </w:pPr>
                    </w:p>
                  </w:txbxContent>
                </v:textbox>
                <w10:wrap anchorx="margin"/>
              </v:rect>
            </w:pict>
          </mc:Fallback>
        </mc:AlternateContent>
      </w:r>
      <w:r>
        <w:rPr>
          <w:noProof/>
          <w:lang w:eastAsia="en-GB"/>
        </w:rPr>
        <mc:AlternateContent>
          <mc:Choice Requires="wps">
            <w:drawing>
              <wp:anchor distT="0" distB="0" distL="114300" distR="114300" simplePos="0" relativeHeight="251669504" behindDoc="0" locked="0" layoutInCell="1" allowOverlap="1" wp14:anchorId="18743296" wp14:editId="3CC56D66">
                <wp:simplePos x="0" y="0"/>
                <wp:positionH relativeFrom="margin">
                  <wp:posOffset>1371600</wp:posOffset>
                </wp:positionH>
                <wp:positionV relativeFrom="paragraph">
                  <wp:posOffset>9525</wp:posOffset>
                </wp:positionV>
                <wp:extent cx="409575" cy="3333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09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3147B6">
                            <w:pPr>
                              <w:jc w:val="center"/>
                            </w:pPr>
                            <w:r>
                              <w:sym w:font="Wingdings" w:char="F0FC"/>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43296" id="Rectangle 9" o:spid="_x0000_s1035" style="position:absolute;margin-left:108pt;margin-top:.75pt;width:32.25pt;height:26.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" fillcolor="white [3201]" strokecolor="#70ad47 [3209]" strokeweight="1pt">
                <v:textbox>
                  <w:txbxContent>
                    <w:p w:rsidR="00DD3518" w:rsidRDefault="00DD3518" w:rsidP="003147B6">
                      <w:pPr>
                        <w:jc w:val="center"/>
                      </w:pPr>
                      <w:r>
                        <w:sym w:font="Wingdings" w:char="F0FC"/>
                      </w:r>
                    </w:p>
                  </w:txbxContent>
                </v:textbox>
                <w10:wrap anchorx="margin"/>
              </v:rect>
            </w:pict>
          </mc:Fallback>
        </mc:AlternateContent>
      </w:r>
      <w:r>
        <w:rPr>
          <w:noProof/>
          <w:lang w:eastAsia="en-GB"/>
        </w:rPr>
        <mc:AlternateContent>
          <mc:Choice Requires="wps">
            <w:drawing>
              <wp:anchor distT="0" distB="0" distL="114300" distR="114300" simplePos="0" relativeHeight="251667456" behindDoc="0" locked="0" layoutInCell="1" allowOverlap="1" wp14:anchorId="7D02B1C6" wp14:editId="6B6B0352">
                <wp:simplePos x="0" y="0"/>
                <wp:positionH relativeFrom="margin">
                  <wp:align>left</wp:align>
                </wp:positionH>
                <wp:positionV relativeFrom="paragraph">
                  <wp:posOffset>0</wp:posOffset>
                </wp:positionV>
                <wp:extent cx="409575" cy="3333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09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064F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2B1C6" id="Rectangle 8" o:spid="_x0000_s1036" style="position:absolute;margin-left:0;margin-top:0;width:32.25pt;height:26.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" fillcolor="white [3201]" strokecolor="#70ad47 [3209]" strokeweight="1pt">
                <v:textbox>
                  <w:txbxContent>
                    <w:p w:rsidR="00DD3518" w:rsidRDefault="00DD3518" w:rsidP="00064FCF">
                      <w:pPr>
                        <w:jc w:val="center"/>
                      </w:pPr>
                    </w:p>
                  </w:txbxContent>
                </v:textbox>
                <w10:wrap anchorx="margin"/>
              </v:rect>
            </w:pict>
          </mc:Fallback>
        </mc:AlternateContent>
      </w:r>
      <w:r>
        <w:tab/>
        <w:t>Low</w:t>
      </w:r>
      <w:r>
        <w:tab/>
      </w:r>
      <w:r>
        <w:tab/>
      </w:r>
      <w:r>
        <w:tab/>
        <w:t>Medium</w:t>
      </w:r>
      <w:r>
        <w:tab/>
      </w:r>
      <w:r>
        <w:tab/>
      </w:r>
      <w:r>
        <w:tab/>
        <w:t>High</w:t>
      </w:r>
    </w:p>
    <w:p w:rsidR="00AE7F7A" w:rsidRDefault="00AE7F7A" w:rsidP="00B90D54"/>
    <w:p w:rsidR="00AE7F7A" w:rsidRDefault="00AE7F7A" w:rsidP="00B90D54">
      <w:r>
        <w:rPr>
          <w:noProof/>
          <w:lang w:eastAsia="en-GB"/>
        </w:rPr>
        <mc:AlternateContent>
          <mc:Choice Requires="wps">
            <w:drawing>
              <wp:anchor distT="0" distB="0" distL="114300" distR="114300" simplePos="0" relativeHeight="251689984" behindDoc="0" locked="0" layoutInCell="1" allowOverlap="1" wp14:anchorId="69F121A6" wp14:editId="62A4D26A">
                <wp:simplePos x="0" y="0"/>
                <wp:positionH relativeFrom="margin">
                  <wp:posOffset>1390650</wp:posOffset>
                </wp:positionH>
                <wp:positionV relativeFrom="paragraph">
                  <wp:posOffset>257810</wp:posOffset>
                </wp:positionV>
                <wp:extent cx="409575" cy="3333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409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AE7F7A">
                            <w:pPr>
                              <w:jc w:val="center"/>
                            </w:pPr>
                            <w:r>
                              <w:sym w:font="Wingdings" w:char="F0FC"/>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121A6" id="Rectangle 17" o:spid="_x0000_s1037" style="position:absolute;margin-left:109.5pt;margin-top:20.3pt;width:32.25pt;height:26.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" fillcolor="white [3201]" strokecolor="#70ad47 [3209]" strokeweight="1pt">
                <v:textbox>
                  <w:txbxContent>
                    <w:p w:rsidR="00DD3518" w:rsidRDefault="00DD3518" w:rsidP="00AE7F7A">
                      <w:pPr>
                        <w:jc w:val="center"/>
                      </w:pPr>
                      <w:r>
                        <w:sym w:font="Wingdings" w:char="F0FC"/>
                      </w:r>
                    </w:p>
                  </w:txbxContent>
                </v:textbox>
                <w10:wrap anchorx="margin"/>
              </v:rect>
            </w:pict>
          </mc:Fallback>
        </mc:AlternateContent>
      </w:r>
      <w:r>
        <w:rPr>
          <w:noProof/>
          <w:lang w:eastAsia="en-GB"/>
        </w:rPr>
        <mc:AlternateContent>
          <mc:Choice Requires="wps">
            <w:drawing>
              <wp:anchor distT="0" distB="0" distL="114300" distR="114300" simplePos="0" relativeHeight="251687936" behindDoc="0" locked="0" layoutInCell="1" allowOverlap="1" wp14:anchorId="39E6BF4C" wp14:editId="6445A431">
                <wp:simplePos x="0" y="0"/>
                <wp:positionH relativeFrom="margin">
                  <wp:align>left</wp:align>
                </wp:positionH>
                <wp:positionV relativeFrom="paragraph">
                  <wp:posOffset>265430</wp:posOffset>
                </wp:positionV>
                <wp:extent cx="409575" cy="3333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409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AE7F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6BF4C" id="Rectangle 16" o:spid="_x0000_s1038" style="position:absolute;margin-left:0;margin-top:20.9pt;width:32.25pt;height:26.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" fillcolor="white [3201]" strokecolor="#70ad47 [3209]" strokeweight="1pt">
                <v:textbox>
                  <w:txbxContent>
                    <w:p w:rsidR="00DD3518" w:rsidRDefault="00DD3518" w:rsidP="00AE7F7A">
                      <w:pPr>
                        <w:jc w:val="center"/>
                      </w:pPr>
                    </w:p>
                  </w:txbxContent>
                </v:textbox>
                <w10:wrap anchorx="margin"/>
              </v:rect>
            </w:pict>
          </mc:Fallback>
        </mc:AlternateContent>
      </w:r>
      <w:r>
        <w:rPr>
          <w:noProof/>
          <w:lang w:eastAsia="en-GB"/>
        </w:rPr>
        <mc:AlternateContent>
          <mc:Choice Requires="wps">
            <w:drawing>
              <wp:anchor distT="0" distB="0" distL="114300" distR="114300" simplePos="0" relativeHeight="251692032" behindDoc="0" locked="0" layoutInCell="1" allowOverlap="1" wp14:anchorId="5EB8E6FB" wp14:editId="76821CB2">
                <wp:simplePos x="0" y="0"/>
                <wp:positionH relativeFrom="margin">
                  <wp:posOffset>3143250</wp:posOffset>
                </wp:positionH>
                <wp:positionV relativeFrom="paragraph">
                  <wp:posOffset>276860</wp:posOffset>
                </wp:positionV>
                <wp:extent cx="409575" cy="3333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409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AE7F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8E6FB" id="Rectangle 18" o:spid="_x0000_s1039" style="position:absolute;margin-left:247.5pt;margin-top:21.8pt;width:32.25pt;height:26.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" fillcolor="white [3201]" strokecolor="#70ad47 [3209]" strokeweight="1pt">
                <v:textbox>
                  <w:txbxContent>
                    <w:p w:rsidR="00DD3518" w:rsidRDefault="00DD3518" w:rsidP="00AE7F7A">
                      <w:pPr>
                        <w:jc w:val="center"/>
                      </w:pPr>
                    </w:p>
                  </w:txbxContent>
                </v:textbox>
                <w10:wrap anchorx="margin"/>
              </v:rect>
            </w:pict>
          </mc:Fallback>
        </mc:AlternateContent>
      </w:r>
      <w:r>
        <w:t>Type of user:</w:t>
      </w:r>
    </w:p>
    <w:p w:rsidR="00B90D54" w:rsidRDefault="00AE7F7A" w:rsidP="00AE7F7A">
      <w:pPr>
        <w:ind w:firstLine="720"/>
      </w:pPr>
      <w:r>
        <w:t xml:space="preserve">Experienced </w:t>
      </w:r>
      <w:r>
        <w:tab/>
      </w:r>
      <w:r>
        <w:tab/>
        <w:t xml:space="preserve">Novice </w:t>
      </w:r>
      <w:r>
        <w:tab/>
      </w:r>
      <w:r>
        <w:tab/>
      </w:r>
      <w:r>
        <w:tab/>
      </w:r>
      <w:r>
        <w:tab/>
        <w:t>Technical</w:t>
      </w:r>
    </w:p>
    <w:p w:rsidR="00B90D54" w:rsidRDefault="00B90D54" w:rsidP="00B90D54">
      <w:r>
        <w:rPr>
          <w:noProof/>
          <w:lang w:eastAsia="en-GB"/>
        </w:rPr>
        <mc:AlternateContent>
          <mc:Choice Requires="wps">
            <w:drawing>
              <wp:anchor distT="0" distB="0" distL="114300" distR="114300" simplePos="0" relativeHeight="251673600" behindDoc="0" locked="0" layoutInCell="1" allowOverlap="1" wp14:anchorId="12C7E94F" wp14:editId="1A4E3027">
                <wp:simplePos x="0" y="0"/>
                <wp:positionH relativeFrom="margin">
                  <wp:align>left</wp:align>
                </wp:positionH>
                <wp:positionV relativeFrom="paragraph">
                  <wp:posOffset>180975</wp:posOffset>
                </wp:positionV>
                <wp:extent cx="5257800" cy="3333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2578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064FCF">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7E94F" id="Rectangle 11" o:spid="_x0000_s1040" style="position:absolute;margin-left:0;margin-top:14.25pt;width:414pt;height:26.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" fillcolor="white [3201]" strokecolor="#70ad47 [3209]" strokeweight="1pt">
                <v:textbox>
                  <w:txbxContent>
                    <w:p w:rsidR="00DD3518" w:rsidRDefault="00DD3518" w:rsidP="00064FCF">
                      <w:r>
                        <w:t>1</w:t>
                      </w:r>
                    </w:p>
                  </w:txbxContent>
                </v:textbox>
                <w10:wrap anchorx="margin"/>
              </v:rect>
            </w:pict>
          </mc:Fallback>
        </mc:AlternateContent>
      </w:r>
      <w:r>
        <w:t>Number of computers affected:</w:t>
      </w:r>
    </w:p>
    <w:p w:rsidR="00B90D54" w:rsidRDefault="00B90D54" w:rsidP="00B90D54"/>
    <w:p w:rsidR="00B90D54" w:rsidRDefault="00B90D54" w:rsidP="00B90D54">
      <w:r>
        <w:rPr>
          <w:noProof/>
          <w:lang w:eastAsia="en-GB"/>
        </w:rPr>
        <mc:AlternateContent>
          <mc:Choice Requires="wps">
            <w:drawing>
              <wp:anchor distT="0" distB="0" distL="114300" distR="114300" simplePos="0" relativeHeight="251675648" behindDoc="0" locked="0" layoutInCell="1" allowOverlap="1" wp14:anchorId="1EFAF886" wp14:editId="1D1D0147">
                <wp:simplePos x="0" y="0"/>
                <wp:positionH relativeFrom="margin">
                  <wp:align>left</wp:align>
                </wp:positionH>
                <wp:positionV relativeFrom="paragraph">
                  <wp:posOffset>191135</wp:posOffset>
                </wp:positionV>
                <wp:extent cx="5267325" cy="3333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2673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064FCF">
                            <w:r>
                              <w:t>Laptop number; 134-902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AF886" id="Rectangle 12" o:spid="_x0000_s1041" style="position:absolute;margin-left:0;margin-top:15.05pt;width:414.75pt;height:26.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" fillcolor="white [3201]" strokecolor="#70ad47 [3209]" strokeweight="1pt">
                <v:textbox>
                  <w:txbxContent>
                    <w:p w:rsidR="00DD3518" w:rsidRDefault="00DD3518" w:rsidP="00064FCF">
                      <w:r>
                        <w:t>Laptop number; 134-902</w:t>
                      </w:r>
                    </w:p>
                  </w:txbxContent>
                </v:textbox>
                <w10:wrap anchorx="margin"/>
              </v:rect>
            </w:pict>
          </mc:Fallback>
        </mc:AlternateContent>
      </w:r>
      <w:r>
        <w:t>Room number of computer or laptop number:</w:t>
      </w:r>
    </w:p>
    <w:p w:rsidR="00B90D54" w:rsidRDefault="00B90D54" w:rsidP="00B90D54"/>
    <w:p w:rsidR="00B90D54" w:rsidRDefault="00B90D54" w:rsidP="00B90D54">
      <w:r>
        <w:rPr>
          <w:noProof/>
          <w:lang w:eastAsia="en-GB"/>
        </w:rPr>
        <mc:AlternateContent>
          <mc:Choice Requires="wps">
            <w:drawing>
              <wp:anchor distT="0" distB="0" distL="114300" distR="114300" simplePos="0" relativeHeight="251677696" behindDoc="0" locked="0" layoutInCell="1" allowOverlap="1" wp14:anchorId="17B20175" wp14:editId="22EEA63E">
                <wp:simplePos x="0" y="0"/>
                <wp:positionH relativeFrom="margin">
                  <wp:align>left</wp:align>
                </wp:positionH>
                <wp:positionV relativeFrom="paragraph">
                  <wp:posOffset>181610</wp:posOffset>
                </wp:positionV>
                <wp:extent cx="5267325" cy="21145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267325" cy="2114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D3518" w:rsidRDefault="00DD3518" w:rsidP="003A19A7">
                            <w:pPr>
                              <w:rPr>
                                <w:rFonts w:eastAsia="Times New Roman" w:cs="Segoe UI"/>
                                <w:color w:val="333333"/>
                                <w:szCs w:val="20"/>
                                <w:lang w:val="en-US" w:eastAsia="en-GB"/>
                              </w:rPr>
                            </w:pPr>
                            <w:r>
                              <w:rPr>
                                <w:rFonts w:eastAsia="Times New Roman" w:cs="Segoe UI"/>
                                <w:color w:val="333333"/>
                                <w:szCs w:val="20"/>
                                <w:lang w:val="en-US" w:eastAsia="en-GB"/>
                              </w:rPr>
                              <w:t xml:space="preserve">Since this was a novice user I emailed the client back asking if he pulls his memory sticks out if the computer, if the answer is yes then he needs to eject the memory sticks before taking them out to ensure the data is not corrupted (provided link: </w:t>
                            </w:r>
                            <w:hyperlink r:id="rId5" w:history="1">
                              <w:r w:rsidRPr="00FA2551">
                                <w:rPr>
                                  <w:rStyle w:val="Hyperlink"/>
                                  <w:rFonts w:eastAsia="Times New Roman" w:cs="Segoe UI"/>
                                  <w:szCs w:val="20"/>
                                  <w:lang w:val="en-US" w:eastAsia="en-GB"/>
                                </w:rPr>
                                <w:t>http://lifehacker.com/5863810/do-i-really-need-to-eject-usb-drives-before-removing-them</w:t>
                              </w:r>
                            </w:hyperlink>
                            <w:r>
                              <w:rPr>
                                <w:rFonts w:eastAsia="Times New Roman" w:cs="Segoe UI"/>
                                <w:color w:val="333333"/>
                                <w:szCs w:val="20"/>
                                <w:lang w:val="en-US" w:eastAsia="en-GB"/>
                              </w:rPr>
                              <w:t>). Otherwise he needs to contact the manufacturer with a complaint about their products.</w:t>
                            </w:r>
                          </w:p>
                          <w:p w:rsidR="00DD3518" w:rsidRDefault="00DD3518" w:rsidP="003A19A7">
                            <w:pPr>
                              <w:rPr>
                                <w:rFonts w:eastAsia="Times New Roman" w:cs="Segoe UI"/>
                                <w:color w:val="333333"/>
                                <w:szCs w:val="20"/>
                                <w:lang w:val="en-US" w:eastAsia="en-GB"/>
                              </w:rPr>
                            </w:pPr>
                            <w:r>
                              <w:rPr>
                                <w:rFonts w:eastAsia="Times New Roman" w:cs="Segoe UI"/>
                                <w:color w:val="333333"/>
                                <w:szCs w:val="20"/>
                                <w:lang w:val="en-US" w:eastAsia="en-GB"/>
                              </w:rPr>
                              <w:t>Email was received at 01:45pm.</w:t>
                            </w:r>
                          </w:p>
                          <w:p w:rsidR="00DD3518" w:rsidRPr="003D11A0" w:rsidRDefault="00DD3518" w:rsidP="003A19A7">
                            <w:pPr>
                              <w:rPr>
                                <w:rFonts w:eastAsia="Times New Roman" w:cs="Segoe UI"/>
                                <w:color w:val="333333"/>
                                <w:szCs w:val="20"/>
                                <w:lang w:val="en-US" w:eastAsia="en-GB"/>
                              </w:rPr>
                            </w:pPr>
                            <w:r>
                              <w:rPr>
                                <w:rFonts w:eastAsia="Times New Roman" w:cs="Segoe UI"/>
                                <w:color w:val="333333"/>
                                <w:szCs w:val="20"/>
                                <w:lang w:val="en-US" w:eastAsia="en-GB"/>
                              </w:rPr>
                              <w:t>Client thanked me for solving his problem and said that he would eject his USB memory sticks in the future to ensure his data is not corrupted.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20175" id="Rectangle 13" o:spid="_x0000_s1042" style="position:absolute;margin-left:0;margin-top:14.3pt;width:414.75pt;height:166.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" fillcolor="white [3201]" strokecolor="#70ad47 [3209]" strokeweight="1pt">
                <v:textbox>
                  <w:txbxContent>
                    <w:p w:rsidR="00DD3518" w:rsidRDefault="00DD3518" w:rsidP="003A19A7">
                      <w:pPr>
                        <w:rPr>
                          <w:rFonts w:eastAsia="Times New Roman" w:cs="Segoe UI"/>
                          <w:color w:val="333333"/>
                          <w:szCs w:val="20"/>
                          <w:lang w:val="en-US" w:eastAsia="en-GB"/>
                        </w:rPr>
                      </w:pPr>
                      <w:r>
                        <w:rPr>
                          <w:rFonts w:eastAsia="Times New Roman" w:cs="Segoe UI"/>
                          <w:color w:val="333333"/>
                          <w:szCs w:val="20"/>
                          <w:lang w:val="en-US" w:eastAsia="en-GB"/>
                        </w:rPr>
                        <w:t xml:space="preserve">Since this was a novice user I emailed the client back asking if he pulls his memory sticks out if the computer, if the answer is yes then he needs to eject the memory sticks before taking them out to ensure the data is not corrupted (provided link: </w:t>
                      </w:r>
                      <w:hyperlink r:id="rId6" w:history="1">
                        <w:r w:rsidRPr="00FA2551">
                          <w:rPr>
                            <w:rStyle w:val="Hyperlink"/>
                            <w:rFonts w:eastAsia="Times New Roman" w:cs="Segoe UI"/>
                            <w:szCs w:val="20"/>
                            <w:lang w:val="en-US" w:eastAsia="en-GB"/>
                          </w:rPr>
                          <w:t>http://lifehacker.com/5863810/do-i-really-need-to-eject-usb-drives-before-removing-them</w:t>
                        </w:r>
                      </w:hyperlink>
                      <w:r>
                        <w:rPr>
                          <w:rFonts w:eastAsia="Times New Roman" w:cs="Segoe UI"/>
                          <w:color w:val="333333"/>
                          <w:szCs w:val="20"/>
                          <w:lang w:val="en-US" w:eastAsia="en-GB"/>
                        </w:rPr>
                        <w:t>). Otherwise he needs to contact the manufacturer with a complaint about their products.</w:t>
                      </w:r>
                    </w:p>
                    <w:p w:rsidR="00DD3518" w:rsidRDefault="00DD3518" w:rsidP="003A19A7">
                      <w:pPr>
                        <w:rPr>
                          <w:rFonts w:eastAsia="Times New Roman" w:cs="Segoe UI"/>
                          <w:color w:val="333333"/>
                          <w:szCs w:val="20"/>
                          <w:lang w:val="en-US" w:eastAsia="en-GB"/>
                        </w:rPr>
                      </w:pPr>
                      <w:r>
                        <w:rPr>
                          <w:rFonts w:eastAsia="Times New Roman" w:cs="Segoe UI"/>
                          <w:color w:val="333333"/>
                          <w:szCs w:val="20"/>
                          <w:lang w:val="en-US" w:eastAsia="en-GB"/>
                        </w:rPr>
                        <w:t>Email was received at 01:45pm.</w:t>
                      </w:r>
                    </w:p>
                    <w:p w:rsidR="00DD3518" w:rsidRPr="003D11A0" w:rsidRDefault="00DD3518" w:rsidP="003A19A7">
                      <w:pPr>
                        <w:rPr>
                          <w:rFonts w:eastAsia="Times New Roman" w:cs="Segoe UI"/>
                          <w:color w:val="333333"/>
                          <w:szCs w:val="20"/>
                          <w:lang w:val="en-US" w:eastAsia="en-GB"/>
                        </w:rPr>
                      </w:pPr>
                      <w:r>
                        <w:rPr>
                          <w:rFonts w:eastAsia="Times New Roman" w:cs="Segoe UI"/>
                          <w:color w:val="333333"/>
                          <w:szCs w:val="20"/>
                          <w:lang w:val="en-US" w:eastAsia="en-GB"/>
                        </w:rPr>
                        <w:t>Client thanked me for solving his problem and said that he would eject his USB memory sticks in the future to ensure his data is not corrupted.</w:t>
                      </w:r>
                    </w:p>
                  </w:txbxContent>
                </v:textbox>
                <w10:wrap anchorx="margin"/>
              </v:rect>
            </w:pict>
          </mc:Fallback>
        </mc:AlternateContent>
      </w:r>
      <w:r>
        <w:t>Resolution</w:t>
      </w:r>
    </w:p>
    <w:p w:rsidR="00B90D54" w:rsidRDefault="00B90D54" w:rsidP="00B90D54">
      <w:pPr>
        <w:rPr>
          <w:b/>
        </w:rPr>
      </w:pPr>
    </w:p>
    <w:p w:rsidR="00B90D54" w:rsidRDefault="00B90D54" w:rsidP="00B90D54">
      <w:pPr>
        <w:rPr>
          <w:b/>
        </w:rPr>
      </w:pPr>
    </w:p>
    <w:p w:rsidR="00064FCF" w:rsidRDefault="00064FCF" w:rsidP="00B90D54">
      <w:pPr>
        <w:rPr>
          <w:b/>
        </w:rPr>
      </w:pPr>
    </w:p>
    <w:p w:rsidR="00064FCF" w:rsidRDefault="00064FCF" w:rsidP="00B90D54">
      <w:pPr>
        <w:rPr>
          <w:b/>
        </w:rPr>
      </w:pPr>
    </w:p>
    <w:p w:rsidR="00AE7F7A" w:rsidRDefault="00AE7F7A" w:rsidP="00B90D54">
      <w:pPr>
        <w:rPr>
          <w:b/>
        </w:rPr>
      </w:pPr>
    </w:p>
    <w:p w:rsidR="00AE7F7A" w:rsidRDefault="00AE7F7A" w:rsidP="00B90D54">
      <w:pPr>
        <w:rPr>
          <w:b/>
        </w:rPr>
      </w:pPr>
    </w:p>
    <w:p w:rsidR="00C030E5" w:rsidRDefault="00C030E5" w:rsidP="00B90D54">
      <w:r>
        <w:lastRenderedPageBreak/>
        <w:t>Technician’s</w:t>
      </w:r>
      <w:r w:rsidR="00B90D54">
        <w:t xml:space="preserve"> signature</w:t>
      </w:r>
      <w:r>
        <w:t>:</w:t>
      </w:r>
      <w:r w:rsidR="00B90D54">
        <w:t xml:space="preserve"> </w:t>
      </w:r>
      <w:r w:rsidR="00B90D54">
        <w:tab/>
      </w:r>
      <w:r w:rsidR="00B90D54">
        <w:tab/>
      </w:r>
      <w:r w:rsidR="00B90D54">
        <w:tab/>
      </w:r>
      <w:r w:rsidR="00B90D54">
        <w:tab/>
      </w:r>
      <w:r w:rsidR="00B90D54">
        <w:tab/>
      </w:r>
      <w:r w:rsidR="00B90D54">
        <w:tab/>
        <w:t>Technicians print name</w:t>
      </w:r>
      <w:r>
        <w:t>:</w:t>
      </w:r>
    </w:p>
    <w:p w:rsidR="00C030E5" w:rsidRDefault="00C030E5" w:rsidP="00B90D54"/>
    <w:p w:rsidR="00307382" w:rsidRDefault="00307382" w:rsidP="00B90D54"/>
    <w:p w:rsidR="00C030E5" w:rsidRDefault="00C030E5" w:rsidP="00B90D54">
      <w:r>
        <w:t>User’s signature:</w:t>
      </w:r>
      <w:r>
        <w:tab/>
      </w:r>
      <w:r>
        <w:tab/>
      </w:r>
      <w:r>
        <w:tab/>
      </w:r>
      <w:r>
        <w:tab/>
      </w:r>
      <w:r>
        <w:tab/>
      </w:r>
      <w:r>
        <w:tab/>
      </w:r>
      <w:r>
        <w:tab/>
        <w:t>Users print name:</w:t>
      </w:r>
    </w:p>
    <w:p w:rsidR="00AE7F7A" w:rsidRDefault="00AE7F7A" w:rsidP="00B90D54"/>
    <w:p w:rsidR="00AE7F7A" w:rsidRDefault="00AE7F7A" w:rsidP="00B90D54"/>
    <w:p w:rsidR="004D0809" w:rsidRDefault="004D0809" w:rsidP="004D0809">
      <w:r>
        <w:t>Questionnaire:</w:t>
      </w:r>
    </w:p>
    <w:tbl>
      <w:tblPr>
        <w:tblStyle w:val="TableGrid"/>
        <w:tblW w:w="0" w:type="auto"/>
        <w:tblInd w:w="720" w:type="dxa"/>
        <w:tblLook w:val="04A0" w:firstRow="1" w:lastRow="0" w:firstColumn="1" w:lastColumn="0" w:noHBand="0" w:noVBand="1"/>
      </w:tblPr>
      <w:tblGrid>
        <w:gridCol w:w="835"/>
        <w:gridCol w:w="3973"/>
        <w:gridCol w:w="3488"/>
      </w:tblGrid>
      <w:tr w:rsidR="004D0809" w:rsidRPr="00A866BC" w:rsidTr="0004120B">
        <w:tc>
          <w:tcPr>
            <w:tcW w:w="835" w:type="dxa"/>
          </w:tcPr>
          <w:p w:rsidR="004D0809" w:rsidRPr="00A866BC" w:rsidRDefault="004D0809" w:rsidP="0004120B">
            <w:pPr>
              <w:spacing w:after="0" w:line="240" w:lineRule="auto"/>
            </w:pPr>
            <w:r>
              <w:t>No.</w:t>
            </w:r>
          </w:p>
        </w:tc>
        <w:tc>
          <w:tcPr>
            <w:tcW w:w="3973" w:type="dxa"/>
          </w:tcPr>
          <w:p w:rsidR="004D0809" w:rsidRPr="00A866BC" w:rsidRDefault="004D0809" w:rsidP="0004120B">
            <w:pPr>
              <w:ind w:left="360"/>
            </w:pPr>
            <w:r>
              <w:t>Question</w:t>
            </w:r>
          </w:p>
        </w:tc>
        <w:tc>
          <w:tcPr>
            <w:tcW w:w="3488" w:type="dxa"/>
          </w:tcPr>
          <w:p w:rsidR="004D0809" w:rsidRDefault="004D0809" w:rsidP="0004120B">
            <w:r>
              <w:t>Poor                                              Great</w:t>
            </w:r>
          </w:p>
        </w:tc>
      </w:tr>
      <w:tr w:rsidR="004D0809" w:rsidRPr="00A866BC" w:rsidTr="0004120B">
        <w:tc>
          <w:tcPr>
            <w:tcW w:w="835" w:type="dxa"/>
            <w:vAlign w:val="center"/>
          </w:tcPr>
          <w:p w:rsidR="004D0809" w:rsidRPr="00A866BC" w:rsidRDefault="004D0809" w:rsidP="004D0809">
            <w:pPr>
              <w:pStyle w:val="ListParagraph"/>
              <w:numPr>
                <w:ilvl w:val="0"/>
                <w:numId w:val="2"/>
              </w:numPr>
              <w:spacing w:after="0" w:line="240" w:lineRule="auto"/>
              <w:jc w:val="center"/>
            </w:pPr>
          </w:p>
        </w:tc>
        <w:tc>
          <w:tcPr>
            <w:tcW w:w="3973" w:type="dxa"/>
          </w:tcPr>
          <w:p w:rsidR="004D0809" w:rsidRPr="00A866BC" w:rsidRDefault="004D0809" w:rsidP="0004120B">
            <w:pPr>
              <w:ind w:left="360"/>
            </w:pPr>
            <w:r w:rsidRPr="00A866BC">
              <w:t>Were you happy with the response time for this problem?</w:t>
            </w:r>
          </w:p>
        </w:tc>
        <w:tc>
          <w:tcPr>
            <w:tcW w:w="3488" w:type="dxa"/>
            <w:vAlign w:val="center"/>
          </w:tcPr>
          <w:p w:rsidR="004D0809" w:rsidRPr="00A866BC" w:rsidRDefault="004D0809" w:rsidP="0004120B">
            <w:pPr>
              <w:jc w:val="center"/>
            </w:pPr>
            <w:r>
              <w:t>1   2   3   4   5   6   7   8   9   10</w:t>
            </w:r>
          </w:p>
        </w:tc>
      </w:tr>
      <w:tr w:rsidR="004D0809" w:rsidRPr="00A866BC" w:rsidTr="0004120B">
        <w:tc>
          <w:tcPr>
            <w:tcW w:w="835" w:type="dxa"/>
            <w:vAlign w:val="center"/>
          </w:tcPr>
          <w:p w:rsidR="004D0809" w:rsidRPr="00A866BC" w:rsidRDefault="004D0809" w:rsidP="004D0809">
            <w:pPr>
              <w:pStyle w:val="ListParagraph"/>
              <w:numPr>
                <w:ilvl w:val="0"/>
                <w:numId w:val="2"/>
              </w:numPr>
              <w:spacing w:after="0" w:line="240" w:lineRule="auto"/>
              <w:jc w:val="center"/>
            </w:pPr>
          </w:p>
        </w:tc>
        <w:tc>
          <w:tcPr>
            <w:tcW w:w="3973" w:type="dxa"/>
          </w:tcPr>
          <w:p w:rsidR="004D0809" w:rsidRPr="00A866BC" w:rsidRDefault="004D0809" w:rsidP="0004120B">
            <w:pPr>
              <w:ind w:left="360"/>
            </w:pPr>
            <w:r w:rsidRPr="00A866BC">
              <w:t>Was the IT Support technician helpful and friendly?</w:t>
            </w:r>
          </w:p>
        </w:tc>
        <w:tc>
          <w:tcPr>
            <w:tcW w:w="3488" w:type="dxa"/>
            <w:vAlign w:val="center"/>
          </w:tcPr>
          <w:p w:rsidR="004D0809" w:rsidRPr="00A866BC" w:rsidRDefault="004D0809" w:rsidP="0004120B">
            <w:pPr>
              <w:jc w:val="center"/>
            </w:pPr>
            <w:r>
              <w:t>1   2   3   4   5   6   7   8   9   10</w:t>
            </w:r>
          </w:p>
        </w:tc>
      </w:tr>
      <w:tr w:rsidR="004D0809" w:rsidRPr="00A866BC" w:rsidTr="0004120B">
        <w:tc>
          <w:tcPr>
            <w:tcW w:w="835" w:type="dxa"/>
            <w:vAlign w:val="center"/>
          </w:tcPr>
          <w:p w:rsidR="004D0809" w:rsidRPr="00A866BC" w:rsidRDefault="004D0809" w:rsidP="004D0809">
            <w:pPr>
              <w:pStyle w:val="ListParagraph"/>
              <w:numPr>
                <w:ilvl w:val="0"/>
                <w:numId w:val="2"/>
              </w:numPr>
              <w:spacing w:after="0" w:line="240" w:lineRule="auto"/>
              <w:jc w:val="center"/>
            </w:pPr>
          </w:p>
        </w:tc>
        <w:tc>
          <w:tcPr>
            <w:tcW w:w="3973" w:type="dxa"/>
          </w:tcPr>
          <w:p w:rsidR="004D0809" w:rsidRPr="00A866BC" w:rsidRDefault="004D0809" w:rsidP="0004120B">
            <w:pPr>
              <w:ind w:left="360"/>
            </w:pPr>
            <w:r w:rsidRPr="00A866BC">
              <w:t>Did the IT Support technician explain things in a way which you understood?</w:t>
            </w:r>
          </w:p>
        </w:tc>
        <w:tc>
          <w:tcPr>
            <w:tcW w:w="3488" w:type="dxa"/>
            <w:vAlign w:val="center"/>
          </w:tcPr>
          <w:p w:rsidR="004D0809" w:rsidRPr="00A866BC" w:rsidRDefault="004D0809" w:rsidP="0004120B">
            <w:pPr>
              <w:jc w:val="center"/>
            </w:pPr>
            <w:r>
              <w:t>1   2   3   4   5   6   7   8   9   10</w:t>
            </w:r>
          </w:p>
        </w:tc>
      </w:tr>
      <w:tr w:rsidR="004D0809" w:rsidRPr="00A866BC" w:rsidTr="0004120B">
        <w:tc>
          <w:tcPr>
            <w:tcW w:w="835" w:type="dxa"/>
            <w:vAlign w:val="center"/>
          </w:tcPr>
          <w:p w:rsidR="004D0809" w:rsidRPr="00A866BC" w:rsidRDefault="004D0809" w:rsidP="004D0809">
            <w:pPr>
              <w:pStyle w:val="ListParagraph"/>
              <w:numPr>
                <w:ilvl w:val="0"/>
                <w:numId w:val="2"/>
              </w:numPr>
              <w:spacing w:after="0" w:line="240" w:lineRule="auto"/>
              <w:jc w:val="center"/>
            </w:pPr>
          </w:p>
        </w:tc>
        <w:tc>
          <w:tcPr>
            <w:tcW w:w="3973" w:type="dxa"/>
          </w:tcPr>
          <w:p w:rsidR="004D0809" w:rsidRPr="00A866BC" w:rsidRDefault="004D0809" w:rsidP="0004120B">
            <w:pPr>
              <w:ind w:left="360"/>
            </w:pPr>
            <w:r w:rsidRPr="00A866BC">
              <w:t>Were you happy with the apparent knowledge of the technician?</w:t>
            </w:r>
          </w:p>
        </w:tc>
        <w:tc>
          <w:tcPr>
            <w:tcW w:w="3488" w:type="dxa"/>
            <w:vAlign w:val="center"/>
          </w:tcPr>
          <w:p w:rsidR="004D0809" w:rsidRPr="00A866BC" w:rsidRDefault="004D0809" w:rsidP="0004120B">
            <w:pPr>
              <w:jc w:val="center"/>
            </w:pPr>
            <w:r>
              <w:t>1   2   3   4   5   6   7   8   9   10</w:t>
            </w:r>
          </w:p>
        </w:tc>
      </w:tr>
      <w:tr w:rsidR="004D0809" w:rsidRPr="00A866BC" w:rsidTr="0004120B">
        <w:tc>
          <w:tcPr>
            <w:tcW w:w="835" w:type="dxa"/>
            <w:vAlign w:val="center"/>
          </w:tcPr>
          <w:p w:rsidR="004D0809" w:rsidRPr="00A866BC" w:rsidRDefault="004D0809" w:rsidP="004D0809">
            <w:pPr>
              <w:pStyle w:val="ListParagraph"/>
              <w:numPr>
                <w:ilvl w:val="0"/>
                <w:numId w:val="2"/>
              </w:numPr>
              <w:spacing w:after="0" w:line="240" w:lineRule="auto"/>
              <w:jc w:val="center"/>
            </w:pPr>
          </w:p>
        </w:tc>
        <w:tc>
          <w:tcPr>
            <w:tcW w:w="3973" w:type="dxa"/>
          </w:tcPr>
          <w:p w:rsidR="004D0809" w:rsidRPr="00A866BC" w:rsidRDefault="004D0809" w:rsidP="0004120B">
            <w:pPr>
              <w:ind w:left="360"/>
            </w:pPr>
            <w:r w:rsidRPr="00A866BC">
              <w:t>Were you happy with the length of time taken to resolve the problem?</w:t>
            </w:r>
          </w:p>
        </w:tc>
        <w:tc>
          <w:tcPr>
            <w:tcW w:w="3488" w:type="dxa"/>
            <w:vAlign w:val="center"/>
          </w:tcPr>
          <w:p w:rsidR="004D0809" w:rsidRPr="00A866BC" w:rsidRDefault="004D0809" w:rsidP="0004120B">
            <w:pPr>
              <w:jc w:val="center"/>
            </w:pPr>
            <w:r>
              <w:t>1   2   3   4   5   6   7   8   9   10</w:t>
            </w:r>
          </w:p>
        </w:tc>
      </w:tr>
      <w:tr w:rsidR="004D0809" w:rsidRPr="00A866BC" w:rsidTr="0004120B">
        <w:tc>
          <w:tcPr>
            <w:tcW w:w="835" w:type="dxa"/>
            <w:vAlign w:val="center"/>
          </w:tcPr>
          <w:p w:rsidR="004D0809" w:rsidRPr="00A866BC" w:rsidRDefault="004D0809" w:rsidP="004D0809">
            <w:pPr>
              <w:pStyle w:val="ListParagraph"/>
              <w:numPr>
                <w:ilvl w:val="0"/>
                <w:numId w:val="2"/>
              </w:numPr>
              <w:spacing w:after="0" w:line="240" w:lineRule="auto"/>
              <w:jc w:val="center"/>
            </w:pPr>
          </w:p>
        </w:tc>
        <w:tc>
          <w:tcPr>
            <w:tcW w:w="3973" w:type="dxa"/>
          </w:tcPr>
          <w:p w:rsidR="004D0809" w:rsidRPr="00A866BC" w:rsidRDefault="004D0809" w:rsidP="0004120B">
            <w:pPr>
              <w:ind w:left="360"/>
            </w:pPr>
            <w:r w:rsidRPr="00A866BC">
              <w:t>Were you happy with the problem resolution which was delivered?</w:t>
            </w:r>
          </w:p>
        </w:tc>
        <w:tc>
          <w:tcPr>
            <w:tcW w:w="3488" w:type="dxa"/>
            <w:vAlign w:val="center"/>
          </w:tcPr>
          <w:p w:rsidR="004D0809" w:rsidRPr="00A866BC" w:rsidRDefault="004D0809" w:rsidP="0004120B">
            <w:pPr>
              <w:jc w:val="center"/>
            </w:pPr>
            <w:r>
              <w:t>1   2   3   4   5   6   7   8   9   10</w:t>
            </w:r>
          </w:p>
        </w:tc>
      </w:tr>
    </w:tbl>
    <w:p w:rsidR="00307382" w:rsidRDefault="00307382" w:rsidP="00B90D54"/>
    <w:p w:rsidR="00307382" w:rsidRDefault="00307382">
      <w:pPr>
        <w:spacing w:after="160" w:line="259" w:lineRule="auto"/>
      </w:pPr>
      <w:r>
        <w:br w:type="page"/>
      </w:r>
    </w:p>
    <w:p w:rsidR="00307382" w:rsidRDefault="00CF5659" w:rsidP="005D293B">
      <w:pPr>
        <w:pStyle w:val="Heading1"/>
      </w:pPr>
      <w:r>
        <w:lastRenderedPageBreak/>
        <w:t>Appendix</w:t>
      </w:r>
      <w:r w:rsidR="005D293B">
        <w:t xml:space="preserve">: </w:t>
      </w:r>
      <w:r w:rsidR="00307382">
        <w:t>Evaluating</w:t>
      </w:r>
      <w:r w:rsidR="005D293B">
        <w:t xml:space="preserve"> Support Materials and Technical R</w:t>
      </w:r>
      <w:r w:rsidR="00307382">
        <w:t>esources</w:t>
      </w:r>
    </w:p>
    <w:p w:rsidR="00CF5659" w:rsidRDefault="00CF5659" w:rsidP="00B90D54">
      <w:r>
        <w:t>When searching for the solutions for technical problems there are various types of document which contain relevant background information and possible solutions to problems, however these can come from different sources which are not always reliable.</w:t>
      </w:r>
    </w:p>
    <w:tbl>
      <w:tblPr>
        <w:tblStyle w:val="TableGrid"/>
        <w:tblW w:w="0" w:type="auto"/>
        <w:tblLook w:val="04A0" w:firstRow="1" w:lastRow="0" w:firstColumn="1" w:lastColumn="0" w:noHBand="0" w:noVBand="1"/>
      </w:tblPr>
      <w:tblGrid>
        <w:gridCol w:w="4508"/>
        <w:gridCol w:w="4508"/>
      </w:tblGrid>
      <w:tr w:rsidR="00CF5659" w:rsidTr="00CF5659">
        <w:tc>
          <w:tcPr>
            <w:tcW w:w="4508" w:type="dxa"/>
          </w:tcPr>
          <w:p w:rsidR="00CF5659" w:rsidRDefault="00CF5659" w:rsidP="00B90D54">
            <w:r>
              <w:t>Type</w:t>
            </w:r>
          </w:p>
        </w:tc>
        <w:tc>
          <w:tcPr>
            <w:tcW w:w="4508" w:type="dxa"/>
          </w:tcPr>
          <w:p w:rsidR="00CF5659" w:rsidRDefault="00CF5659" w:rsidP="00B90D54">
            <w:r>
              <w:t>Description</w:t>
            </w:r>
          </w:p>
        </w:tc>
      </w:tr>
      <w:tr w:rsidR="00CF5659" w:rsidTr="00CF5659">
        <w:tc>
          <w:tcPr>
            <w:tcW w:w="4508" w:type="dxa"/>
          </w:tcPr>
          <w:p w:rsidR="00CF5659" w:rsidRDefault="00CF5659" w:rsidP="00B90D54">
            <w:r>
              <w:t>Printed manufacturer documentation</w:t>
            </w:r>
          </w:p>
          <w:p w:rsidR="00DD3518" w:rsidRDefault="00DD3518" w:rsidP="00B90D54">
            <w:r>
              <w:t>Microsoft word step by step, Microsoft press</w:t>
            </w:r>
          </w:p>
        </w:tc>
        <w:tc>
          <w:tcPr>
            <w:tcW w:w="4508" w:type="dxa"/>
          </w:tcPr>
          <w:p w:rsidR="00CF5659" w:rsidRDefault="00CF5659" w:rsidP="00B90D54">
            <w:r>
              <w:t>Very authoritative and reliable but not always available and can be out of date due to new versions and bug fixes.</w:t>
            </w:r>
          </w:p>
        </w:tc>
      </w:tr>
      <w:tr w:rsidR="00CF5659" w:rsidTr="00CF5659">
        <w:tc>
          <w:tcPr>
            <w:tcW w:w="4508" w:type="dxa"/>
          </w:tcPr>
          <w:p w:rsidR="00CF5659" w:rsidRDefault="00CF5659" w:rsidP="00B90D54">
            <w:r>
              <w:t>Manufacturer’s websites</w:t>
            </w:r>
          </w:p>
          <w:p w:rsidR="00DD3518" w:rsidRDefault="00DD3518" w:rsidP="00B90D54">
            <w:hyperlink r:id="rId7" w:history="1">
              <w:r w:rsidRPr="00FA2551">
                <w:rPr>
                  <w:rStyle w:val="Hyperlink"/>
                </w:rPr>
                <w:t>http://office.microsoft.com/support</w:t>
              </w:r>
            </w:hyperlink>
          </w:p>
          <w:p w:rsidR="00DD3518" w:rsidRDefault="00DD3518" w:rsidP="00B90D54"/>
        </w:tc>
        <w:tc>
          <w:tcPr>
            <w:tcW w:w="4508" w:type="dxa"/>
          </w:tcPr>
          <w:p w:rsidR="00CF5659" w:rsidRDefault="00CF5659" w:rsidP="00B90D54">
            <w:r>
              <w:t>Probably the most generally useful and accurate source of information, but can be slightly out of date due to all the information needing to be verified before being uploaded/posted</w:t>
            </w:r>
          </w:p>
        </w:tc>
      </w:tr>
      <w:tr w:rsidR="00CF5659" w:rsidTr="00CF5659">
        <w:tc>
          <w:tcPr>
            <w:tcW w:w="4508" w:type="dxa"/>
          </w:tcPr>
          <w:p w:rsidR="00CF5659" w:rsidRDefault="00CF5659" w:rsidP="00B90D54">
            <w:r>
              <w:t>User forums</w:t>
            </w:r>
          </w:p>
          <w:p w:rsidR="00DD3518" w:rsidRDefault="00DD3518" w:rsidP="00B90D54">
            <w:hyperlink r:id="rId8" w:history="1">
              <w:r w:rsidRPr="00FA2551">
                <w:rPr>
                  <w:rStyle w:val="Hyperlink"/>
                  <w:rFonts w:eastAsia="Times New Roman" w:cs="Segoe UI"/>
                  <w:szCs w:val="20"/>
                  <w:lang w:val="en-US" w:eastAsia="en-GB"/>
                </w:rPr>
                <w:t>http://lifehacker.com/5863810/do-i-really-need-to-eject-usb-drives-before-removing-them</w:t>
              </w:r>
            </w:hyperlink>
          </w:p>
        </w:tc>
        <w:tc>
          <w:tcPr>
            <w:tcW w:w="4508" w:type="dxa"/>
          </w:tcPr>
          <w:p w:rsidR="00CF5659" w:rsidRDefault="00CF5659" w:rsidP="00B90D54">
            <w:r>
              <w:t>Very specialised and specific also can be extremely current and up to date, may not be accurate or generally useful as they can be the experience of only one user on their particular computer system and this may not ably to others with a different configuration.</w:t>
            </w:r>
          </w:p>
        </w:tc>
      </w:tr>
      <w:tr w:rsidR="00CF5659" w:rsidTr="00CF5659">
        <w:tc>
          <w:tcPr>
            <w:tcW w:w="4508" w:type="dxa"/>
          </w:tcPr>
          <w:p w:rsidR="00CF5659" w:rsidRDefault="00CF5659" w:rsidP="00B90D54">
            <w:r>
              <w:t>Internal fault logs</w:t>
            </w:r>
          </w:p>
          <w:p w:rsidR="00DD3518" w:rsidRDefault="00DD3518" w:rsidP="00B90D54">
            <w:r>
              <w:t>See attached fault logs</w:t>
            </w:r>
            <w:bookmarkStart w:id="0" w:name="_GoBack"/>
            <w:bookmarkEnd w:id="0"/>
          </w:p>
        </w:tc>
        <w:tc>
          <w:tcPr>
            <w:tcW w:w="4508" w:type="dxa"/>
          </w:tcPr>
          <w:p w:rsidR="00CF5659" w:rsidRDefault="00CF5659" w:rsidP="00B90D54">
            <w:r>
              <w:t>These are probably extremely reliable for previously</w:t>
            </w:r>
            <w:r w:rsidR="008E5E6B">
              <w:t xml:space="preserve"> resolved problems, however nothing will be found about new problems.</w:t>
            </w:r>
          </w:p>
        </w:tc>
      </w:tr>
    </w:tbl>
    <w:p w:rsidR="00CF5659" w:rsidRDefault="00CF5659" w:rsidP="00B90D54"/>
    <w:p w:rsidR="00C316C3" w:rsidRPr="00B90D54" w:rsidRDefault="00C316C3" w:rsidP="00B90D54">
      <w:r>
        <w:t>With all the above fault logs this information regarding sources was applied and used when researching and determining the best solution.</w:t>
      </w:r>
    </w:p>
    <w:sectPr w:rsidR="00C316C3" w:rsidRPr="00B90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03C50"/>
    <w:multiLevelType w:val="hybridMultilevel"/>
    <w:tmpl w:val="267EF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E774A1"/>
    <w:multiLevelType w:val="multilevel"/>
    <w:tmpl w:val="09BCB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D54"/>
    <w:rsid w:val="00027DB2"/>
    <w:rsid w:val="0004120B"/>
    <w:rsid w:val="00064FCF"/>
    <w:rsid w:val="000B6190"/>
    <w:rsid w:val="00105264"/>
    <w:rsid w:val="00307382"/>
    <w:rsid w:val="003147B6"/>
    <w:rsid w:val="003A19A7"/>
    <w:rsid w:val="003D11A0"/>
    <w:rsid w:val="004D0809"/>
    <w:rsid w:val="004F77E4"/>
    <w:rsid w:val="005D293B"/>
    <w:rsid w:val="006137AD"/>
    <w:rsid w:val="007613C9"/>
    <w:rsid w:val="008E5E6B"/>
    <w:rsid w:val="009C306E"/>
    <w:rsid w:val="00AE7F7A"/>
    <w:rsid w:val="00B90D54"/>
    <w:rsid w:val="00C030E5"/>
    <w:rsid w:val="00C316C3"/>
    <w:rsid w:val="00CF5659"/>
    <w:rsid w:val="00D247E2"/>
    <w:rsid w:val="00DD3518"/>
    <w:rsid w:val="00EB1801"/>
    <w:rsid w:val="00FB0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B8311-D350-44B8-95C4-94546DE6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FCF"/>
    <w:pPr>
      <w:spacing w:after="200" w:line="276" w:lineRule="auto"/>
    </w:pPr>
  </w:style>
  <w:style w:type="paragraph" w:styleId="Heading1">
    <w:name w:val="heading 1"/>
    <w:basedOn w:val="Normal"/>
    <w:next w:val="Normal"/>
    <w:link w:val="Heading1Char"/>
    <w:uiPriority w:val="9"/>
    <w:qFormat/>
    <w:rsid w:val="005D29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7E2"/>
    <w:rPr>
      <w:rFonts w:ascii="Segoe UI" w:hAnsi="Segoe UI" w:cs="Segoe UI"/>
      <w:sz w:val="18"/>
      <w:szCs w:val="18"/>
    </w:rPr>
  </w:style>
  <w:style w:type="character" w:styleId="PlaceholderText">
    <w:name w:val="Placeholder Text"/>
    <w:basedOn w:val="DefaultParagraphFont"/>
    <w:uiPriority w:val="99"/>
    <w:semiHidden/>
    <w:rsid w:val="00064FCF"/>
    <w:rPr>
      <w:color w:val="808080"/>
    </w:rPr>
  </w:style>
  <w:style w:type="paragraph" w:styleId="ListParagraph">
    <w:name w:val="List Paragraph"/>
    <w:basedOn w:val="Normal"/>
    <w:uiPriority w:val="34"/>
    <w:qFormat/>
    <w:rsid w:val="004D0809"/>
    <w:pPr>
      <w:ind w:left="720"/>
      <w:contextualSpacing/>
    </w:pPr>
  </w:style>
  <w:style w:type="table" w:styleId="TableGrid">
    <w:name w:val="Table Grid"/>
    <w:basedOn w:val="TableNormal"/>
    <w:uiPriority w:val="59"/>
    <w:rsid w:val="004D08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7F7A"/>
    <w:rPr>
      <w:color w:val="0563C1" w:themeColor="hyperlink"/>
      <w:u w:val="single"/>
    </w:rPr>
  </w:style>
  <w:style w:type="character" w:styleId="FollowedHyperlink">
    <w:name w:val="FollowedHyperlink"/>
    <w:basedOn w:val="DefaultParagraphFont"/>
    <w:uiPriority w:val="99"/>
    <w:semiHidden/>
    <w:unhideWhenUsed/>
    <w:rsid w:val="00AE7F7A"/>
    <w:rPr>
      <w:color w:val="954F72" w:themeColor="followedHyperlink"/>
      <w:u w:val="single"/>
    </w:rPr>
  </w:style>
  <w:style w:type="character" w:customStyle="1" w:styleId="Heading1Char">
    <w:name w:val="Heading 1 Char"/>
    <w:basedOn w:val="DefaultParagraphFont"/>
    <w:link w:val="Heading1"/>
    <w:uiPriority w:val="9"/>
    <w:rsid w:val="005D29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fehacker.com/5863810/do-i-really-need-to-eject-usb-drives-before-removing-them" TargetMode="External"/><Relationship Id="rId3" Type="http://schemas.openxmlformats.org/officeDocument/2006/relationships/settings" Target="settings.xml"/><Relationship Id="rId7" Type="http://schemas.openxmlformats.org/officeDocument/2006/relationships/hyperlink" Target="http://office.microsoft.com/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fehacker.com/5863810/do-i-really-need-to-eject-usb-drives-before-removing-them" TargetMode="External"/><Relationship Id="rId5" Type="http://schemas.openxmlformats.org/officeDocument/2006/relationships/hyperlink" Target="http://lifehacker.com/5863810/do-i-really-need-to-eject-usb-drives-before-removing-th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E515BBD0</Template>
  <TotalTime>61</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Hanna</dc:creator>
  <cp:keywords/>
  <dc:description/>
  <cp:lastModifiedBy>Daniel Hanna</cp:lastModifiedBy>
  <cp:revision>9</cp:revision>
  <cp:lastPrinted>2014-07-10T14:38:00Z</cp:lastPrinted>
  <dcterms:created xsi:type="dcterms:W3CDTF">2014-07-08T12:25:00Z</dcterms:created>
  <dcterms:modified xsi:type="dcterms:W3CDTF">2014-07-10T15:04:00Z</dcterms:modified>
</cp:coreProperties>
</file>