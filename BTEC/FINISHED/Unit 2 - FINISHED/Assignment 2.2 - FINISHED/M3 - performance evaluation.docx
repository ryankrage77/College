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DA" w:rsidRDefault="006C703D">
      <w:pPr>
        <w:jc w:val="center"/>
        <w:rPr>
          <w:sz w:val="40"/>
        </w:rPr>
      </w:pPr>
      <w:r>
        <w:rPr>
          <w:sz w:val="40"/>
        </w:rPr>
        <w:t>M3 – Evaluate the Performance of a Computer System</w:t>
      </w:r>
    </w:p>
    <w:p w:rsidR="00EE35DA" w:rsidRDefault="006C703D">
      <w:pPr>
        <w:rPr>
          <w:sz w:val="24"/>
        </w:rPr>
      </w:pPr>
      <w:r>
        <w:rPr>
          <w:sz w:val="24"/>
        </w:rPr>
        <w:t xml:space="preserve">To evaluate the performance of the computer (benchmark it), I used PerformanceTest 8.0, a program that benchmarks a PC by running </w:t>
      </w:r>
      <w:r>
        <w:rPr>
          <w:sz w:val="24"/>
        </w:rPr>
        <w:t>tests on various components.</w:t>
      </w:r>
    </w:p>
    <w:p w:rsidR="00EE35DA" w:rsidRDefault="006C703D">
      <w:pPr>
        <w:keepNext/>
      </w:pPr>
      <w:r>
        <w:rPr>
          <w:noProof/>
          <w:lang w:eastAsia="en-GB"/>
        </w:rPr>
        <w:drawing>
          <wp:inline distT="0" distB="0" distL="0" distR="0">
            <wp:extent cx="5731514" cy="2876546"/>
            <wp:effectExtent l="0" t="0" r="2536" b="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b="50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76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E35DA" w:rsidRDefault="006C703D">
      <w:pPr>
        <w:pStyle w:val="Caption"/>
      </w:pPr>
      <w:r>
        <w:t>PerformanceTest 8.0, showing a 3D model of all the components it can test, including CPU, GPU, RAM, and drives.</w:t>
      </w:r>
    </w:p>
    <w:p w:rsidR="00EE35DA" w:rsidRDefault="006C703D">
      <w:pPr>
        <w:rPr>
          <w:sz w:val="24"/>
        </w:rPr>
      </w:pPr>
      <w:r>
        <w:rPr>
          <w:sz w:val="24"/>
        </w:rPr>
        <w:t>The tests that the program runs include:</w:t>
      </w:r>
      <w:r>
        <w:rPr>
          <w:sz w:val="24"/>
        </w:rPr>
        <w:br/>
      </w:r>
      <w:r>
        <w:rPr>
          <w:sz w:val="24"/>
        </w:rPr>
        <w:t>- CPU benchmarking, with integer and floating point calculations</w:t>
      </w:r>
      <w:r w:rsidR="003575CB">
        <w:rPr>
          <w:sz w:val="24"/>
        </w:rPr>
        <w:t xml:space="preserve">, sorting, </w:t>
      </w:r>
      <w:proofErr w:type="spellStart"/>
      <w:r w:rsidR="003575CB">
        <w:rPr>
          <w:sz w:val="24"/>
        </w:rPr>
        <w:t>ecryption</w:t>
      </w:r>
      <w:proofErr w:type="spellEnd"/>
      <w:r w:rsidR="003575CB">
        <w:rPr>
          <w:sz w:val="24"/>
        </w:rPr>
        <w:t xml:space="preserve"> and threading</w:t>
      </w:r>
      <w:r>
        <w:rPr>
          <w:sz w:val="24"/>
        </w:rPr>
        <w:br/>
      </w:r>
      <w:r>
        <w:rPr>
          <w:sz w:val="24"/>
        </w:rPr>
        <w:t>- GPU b</w:t>
      </w:r>
      <w:r>
        <w:rPr>
          <w:sz w:val="24"/>
        </w:rPr>
        <w:t>enchmarking, with 2D and 3D rendering in several different graphics engines</w:t>
      </w:r>
      <w:r>
        <w:rPr>
          <w:sz w:val="24"/>
        </w:rPr>
        <w:br/>
      </w:r>
      <w:r>
        <w:rPr>
          <w:sz w:val="24"/>
        </w:rPr>
        <w:t>- Drive read/write speeds, and error rates</w:t>
      </w:r>
      <w:r>
        <w:rPr>
          <w:sz w:val="24"/>
        </w:rPr>
        <w:br/>
      </w:r>
      <w:r>
        <w:rPr>
          <w:sz w:val="24"/>
        </w:rPr>
        <w:t>- RAM read/write speeds, and error rates</w:t>
      </w:r>
      <w:r>
        <w:rPr>
          <w:sz w:val="24"/>
        </w:rPr>
        <w:br/>
      </w:r>
      <w:r>
        <w:rPr>
          <w:sz w:val="24"/>
        </w:rPr>
        <w:t xml:space="preserve">- System responsiveness, by testing windows form inputs (buttons, check boxes,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  <w:r w:rsidR="003575CB">
        <w:rPr>
          <w:sz w:val="24"/>
        </w:rPr>
        <w:t xml:space="preserve"> and rendering of text and images</w:t>
      </w:r>
    </w:p>
    <w:p w:rsidR="003575CB" w:rsidRDefault="003575CB">
      <w:pPr>
        <w:rPr>
          <w:sz w:val="24"/>
        </w:rPr>
      </w:pPr>
      <w:r>
        <w:rPr>
          <w:sz w:val="24"/>
        </w:rPr>
        <w:t>PerformanceTest gave the computer an overall score of 1077 (a composite average of the other results). This is in comparison to four other setups.</w:t>
      </w:r>
    </w:p>
    <w:p w:rsidR="003575CB" w:rsidRDefault="003575CB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299718DF" wp14:editId="3D92058E">
            <wp:extent cx="5731510" cy="750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CB" w:rsidRDefault="003575CB">
      <w:pPr>
        <w:rPr>
          <w:sz w:val="24"/>
        </w:rPr>
      </w:pPr>
      <w:r>
        <w:rPr>
          <w:sz w:val="24"/>
        </w:rPr>
        <w:t>It also gave results for each component in its own category of tests.</w:t>
      </w:r>
    </w:p>
    <w:p w:rsidR="003575CB" w:rsidRDefault="003575CB">
      <w:pPr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DCC476A" wp14:editId="6C18017F">
            <wp:extent cx="5990514" cy="227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876" cy="2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94991C0" wp14:editId="1FAD0D3E">
            <wp:extent cx="5957754" cy="15049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957" cy="15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CB" w:rsidRDefault="003575CB">
      <w:pPr>
        <w:rPr>
          <w:sz w:val="24"/>
        </w:rPr>
      </w:pPr>
      <w:r>
        <w:rPr>
          <w:sz w:val="24"/>
        </w:rPr>
        <w:t>The default comparisons are against high-end components, which is why this PC usually had the lowest scores.</w:t>
      </w:r>
    </w:p>
    <w:p w:rsidR="003575CB" w:rsidRPr="003575CB" w:rsidRDefault="001A5964">
      <w:pPr>
        <w:rPr>
          <w:sz w:val="24"/>
        </w:rPr>
      </w:pPr>
      <w:r>
        <w:rPr>
          <w:sz w:val="24"/>
        </w:rPr>
        <w:t>However, in comparison to standard desktop machines for a work environment, this PC is very powerful, making it ideal for multi-tasking.</w:t>
      </w:r>
      <w:bookmarkStart w:id="0" w:name="_GoBack"/>
      <w:bookmarkEnd w:id="0"/>
    </w:p>
    <w:sectPr w:rsidR="003575CB" w:rsidRPr="003575CB">
      <w:headerReference w:type="default" r:id="rId10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03D" w:rsidRDefault="006C703D">
      <w:pPr>
        <w:spacing w:after="0" w:line="240" w:lineRule="auto"/>
      </w:pPr>
      <w:r>
        <w:separator/>
      </w:r>
    </w:p>
  </w:endnote>
  <w:endnote w:type="continuationSeparator" w:id="0">
    <w:p w:rsidR="006C703D" w:rsidRDefault="006C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03D" w:rsidRDefault="006C70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C703D" w:rsidRDefault="006C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E57" w:rsidRDefault="006C703D">
    <w:pPr>
      <w:pStyle w:val="Header"/>
    </w:pPr>
    <w:r>
      <w:t>Ryan Krage</w:t>
    </w:r>
  </w:p>
  <w:p w:rsidR="00536E57" w:rsidRDefault="006C703D">
    <w:pPr>
      <w:pStyle w:val="Header"/>
    </w:pPr>
    <w:r>
      <w:t>M3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E35DA"/>
    <w:rsid w:val="001A5964"/>
    <w:rsid w:val="003575CB"/>
    <w:rsid w:val="006C703D"/>
    <w:rsid w:val="00966E01"/>
    <w:rsid w:val="00E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A1880-D256-404B-82BF-C7F3F191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2016-03-20T14:58:00Z</dcterms:created>
  <dcterms:modified xsi:type="dcterms:W3CDTF">2016-03-20T14:58:00Z</dcterms:modified>
</cp:coreProperties>
</file>