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54" w:rsidRPr="00B90D54" w:rsidRDefault="00B90D54" w:rsidP="00C030E5">
      <w:pPr>
        <w:jc w:val="center"/>
        <w:rPr>
          <w:b/>
        </w:rPr>
      </w:pPr>
      <w:r w:rsidRPr="00B90D54">
        <w:rPr>
          <w:b/>
        </w:rPr>
        <w:t>Fault Log Sheet</w:t>
      </w:r>
    </w:p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139FC" wp14:editId="312A6F9C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2552700" cy="333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CF" w:rsidRDefault="00064FCF" w:rsidP="00064FCF">
                            <w:pPr>
                              <w:jc w:val="center"/>
                            </w:pPr>
                            <w:r>
                              <w:t>01/07/2014 10:47am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139FC" id="Rectangle 4" o:spid="_x0000_s1026" style="position:absolute;margin-left:0;margin-top:13.15pt;width:201pt;height:2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" fillcolor="white [3201]" strokecolor="#70ad47 [3209]" strokeweight="1pt">
                <v:textbox>
                  <w:txbxContent>
                    <w:p w:rsidR="00064FCF" w:rsidRDefault="00064FCF" w:rsidP="00064FCF">
                      <w:pPr>
                        <w:jc w:val="center"/>
                      </w:pPr>
                      <w:r>
                        <w:t>01/07/2014 10:47am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Date/Time Fault recorded</w:t>
      </w:r>
    </w:p>
    <w:p w:rsidR="00B90D54" w:rsidRDefault="00B90D54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D949F" wp14:editId="53DB6D54">
                <wp:simplePos x="0" y="0"/>
                <wp:positionH relativeFrom="margin">
                  <wp:posOffset>2740660</wp:posOffset>
                </wp:positionH>
                <wp:positionV relativeFrom="paragraph">
                  <wp:posOffset>205105</wp:posOffset>
                </wp:positionV>
                <wp:extent cx="28194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CF" w:rsidRDefault="00064FCF" w:rsidP="00064FCF">
                            <w:pPr>
                              <w:jc w:val="center"/>
                            </w:pPr>
                            <w:r>
                              <w:t>Daniel Hanna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D949F" id="Rectangle 6" o:spid="_x0000_s1027" style="position:absolute;margin-left:215.8pt;margin-top:16.15pt;width:222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" fillcolor="white [3201]" strokecolor="#70ad47 [3209]" strokeweight="1pt">
                <v:textbox>
                  <w:txbxContent>
                    <w:p w:rsidR="00064FCF" w:rsidRDefault="00064FCF" w:rsidP="00064FCF">
                      <w:pPr>
                        <w:jc w:val="center"/>
                      </w:pPr>
                      <w:r>
                        <w:t>Daniel Hanna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0BB35" wp14:editId="4F2AB692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2543175" cy="333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CF" w:rsidRDefault="00064FCF" w:rsidP="00064FCF">
                            <w:pPr>
                              <w:jc w:val="center"/>
                            </w:pPr>
                            <w:r>
                              <w:t>Janet Brown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0BB35" id="Rectangle 5" o:spid="_x0000_s1028" style="position:absolute;margin-left:0;margin-top:15.4pt;width:200.25pt;height:26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" fillcolor="white [3201]" strokecolor="#70ad47 [3209]" strokeweight="1pt">
                <v:textbox>
                  <w:txbxContent>
                    <w:p w:rsidR="00064FCF" w:rsidRDefault="00064FCF" w:rsidP="00064FCF">
                      <w:pPr>
                        <w:jc w:val="center"/>
                      </w:pPr>
                      <w:r>
                        <w:t>Janet Brown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Fault Logged by:</w:t>
      </w:r>
      <w:r>
        <w:tab/>
      </w:r>
      <w:r>
        <w:tab/>
      </w:r>
      <w:r>
        <w:tab/>
      </w:r>
      <w:r>
        <w:tab/>
        <w:t>Technician Assigned:</w:t>
      </w:r>
    </w:p>
    <w:p w:rsidR="00B90D54" w:rsidRDefault="00B90D54" w:rsidP="00B90D54"/>
    <w:p w:rsidR="00105264" w:rsidRDefault="00105264" w:rsidP="00B90D54">
      <w:r>
        <w:t>Preferred method of communication:</w:t>
      </w:r>
    </w:p>
    <w:p w:rsidR="00105264" w:rsidRDefault="00EB1801" w:rsidP="0010526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9E5D44" wp14:editId="2F6CC190">
                <wp:simplePos x="0" y="0"/>
                <wp:positionH relativeFrom="margin">
                  <wp:posOffset>3914775</wp:posOffset>
                </wp:positionH>
                <wp:positionV relativeFrom="paragraph">
                  <wp:posOffset>10160</wp:posOffset>
                </wp:positionV>
                <wp:extent cx="1038225" cy="3333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E7C46" id="Rectangle 15" o:spid="_x0000_s1026" style="position:absolute;margin-left:308.25pt;margin-top:.8pt;width:81.7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4A6C34" wp14:editId="1425FE41">
                <wp:simplePos x="0" y="0"/>
                <wp:positionH relativeFrom="margin">
                  <wp:posOffset>2770505</wp:posOffset>
                </wp:positionH>
                <wp:positionV relativeFrom="paragraph">
                  <wp:posOffset>8890</wp:posOffset>
                </wp:positionV>
                <wp:extent cx="409575" cy="3333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3E704" id="Rectangle 14" o:spid="_x0000_s1026" style="position:absolute;margin-left:218.15pt;margin-top:.7pt;width:32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97C4BB" wp14:editId="2962E77E">
                <wp:simplePos x="0" y="0"/>
                <wp:positionH relativeFrom="margin">
                  <wp:posOffset>1828800</wp:posOffset>
                </wp:positionH>
                <wp:positionV relativeFrom="paragraph">
                  <wp:posOffset>9525</wp:posOffset>
                </wp:positionV>
                <wp:extent cx="4095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2C2CD" id="Rectangle 1" o:spid="_x0000_s1026" style="position:absolute;margin-left:2in;margin-top:.75pt;width:32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579108" wp14:editId="0463CBF5">
                <wp:simplePos x="0" y="0"/>
                <wp:positionH relativeFrom="margin">
                  <wp:posOffset>942975</wp:posOffset>
                </wp:positionH>
                <wp:positionV relativeFrom="paragraph">
                  <wp:posOffset>9525</wp:posOffset>
                </wp:positionV>
                <wp:extent cx="409575" cy="33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244C5" id="Rectangle 2" o:spid="_x0000_s1026" style="position:absolute;margin-left:74.25pt;margin-top:.75pt;width:32.2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" fillcolor="white [3201]" strokecolor="#70ad47 [3209]" strokeweight="1pt">
                <w10:wrap anchorx="margin"/>
              </v:rect>
            </w:pict>
          </mc:Fallback>
        </mc:AlternateContent>
      </w:r>
      <w:r w:rsidR="0010526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AB119" wp14:editId="2968D87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957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CF" w:rsidRDefault="00064FCF" w:rsidP="00064FCF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AB119" id="Rectangle 3" o:spid="_x0000_s1029" style="position:absolute;margin-left:0;margin-top:0;width:32.25pt;height:26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" fillcolor="white [3201]" strokecolor="#70ad47 [3209]" strokeweight="1pt">
                <v:textbox>
                  <w:txbxContent>
                    <w:p w:rsidR="00064FCF" w:rsidRDefault="00064FCF" w:rsidP="00064FCF">
                      <w:pPr>
                        <w:jc w:val="center"/>
                      </w:pPr>
                      <w:r>
                        <w:sym w:font="Wingdings" w:char="F0FC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 xml:space="preserve">Phone    </w:t>
      </w:r>
      <w:r>
        <w:tab/>
        <w:t>Email</w:t>
      </w:r>
      <w:r>
        <w:tab/>
      </w:r>
      <w:r>
        <w:tab/>
        <w:t>IM</w:t>
      </w:r>
      <w:r>
        <w:tab/>
      </w:r>
      <w:r>
        <w:tab/>
        <w:t xml:space="preserve"> </w:t>
      </w:r>
      <w:r w:rsidR="00105264">
        <w:t>In-person</w:t>
      </w:r>
      <w:r w:rsidR="00105264">
        <w:tab/>
      </w:r>
      <w:r w:rsidR="00105264">
        <w:tab/>
      </w:r>
      <w:r w:rsidR="00105264">
        <w:tab/>
      </w:r>
      <w:proofErr w:type="gramStart"/>
      <w:r w:rsidR="00105264">
        <w:t>Other</w:t>
      </w:r>
      <w:proofErr w:type="gramEnd"/>
    </w:p>
    <w:p w:rsidR="00105264" w:rsidRDefault="00105264" w:rsidP="00B90D54"/>
    <w:p w:rsidR="00064FCF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201BA" wp14:editId="7F591A4D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5581650" cy="381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CF" w:rsidRDefault="00064FCF" w:rsidP="00064FCF">
                            <w:r>
                              <w:t>Client reported an error message about Normal.dot when starting word 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201BA" id="Rectangle 7" o:spid="_x0000_s1030" style="position:absolute;margin-left:0;margin-top:13.95pt;width:439.5pt;height:30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" fillcolor="white [3201]" strokecolor="#70ad47 [3209]" strokeweight="1pt">
                <v:textbox>
                  <w:txbxContent>
                    <w:p w:rsidR="00064FCF" w:rsidRDefault="00064FCF" w:rsidP="00064FCF">
                      <w:r>
                        <w:t>Client reported an error message about Normal.dot when starting word 2007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Description of problem:</w:t>
      </w:r>
    </w:p>
    <w:p w:rsidR="00064FCF" w:rsidRDefault="00064FCF" w:rsidP="00B90D54"/>
    <w:p w:rsidR="00B90D54" w:rsidRDefault="00B90D54" w:rsidP="00B90D54">
      <w:r>
        <w:t>Urgency:</w:t>
      </w:r>
    </w:p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B64454" wp14:editId="4C682BD9">
                <wp:simplePos x="0" y="0"/>
                <wp:positionH relativeFrom="margin">
                  <wp:posOffset>3171825</wp:posOffset>
                </wp:positionH>
                <wp:positionV relativeFrom="paragraph">
                  <wp:posOffset>0</wp:posOffset>
                </wp:positionV>
                <wp:extent cx="409575" cy="333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0E5E2" id="Rectangle 10" o:spid="_x0000_s1026" style="position:absolute;margin-left:249.75pt;margin-top:0;width:32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43296" wp14:editId="3CC56D66">
                <wp:simplePos x="0" y="0"/>
                <wp:positionH relativeFrom="margin">
                  <wp:posOffset>1371600</wp:posOffset>
                </wp:positionH>
                <wp:positionV relativeFrom="paragraph">
                  <wp:posOffset>9525</wp:posOffset>
                </wp:positionV>
                <wp:extent cx="409575" cy="333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D1972" id="Rectangle 9" o:spid="_x0000_s1026" style="position:absolute;margin-left:108pt;margin-top:.75pt;width:32.2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2B1C6" wp14:editId="6B6B035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9575" cy="333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CF" w:rsidRDefault="00064FCF" w:rsidP="00064FCF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2B1C6" id="Rectangle 8" o:spid="_x0000_s1031" style="position:absolute;margin-left:0;margin-top:0;width:32.25pt;height:26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" fillcolor="white [3201]" strokecolor="#70ad47 [3209]" strokeweight="1pt">
                <v:textbox>
                  <w:txbxContent>
                    <w:p w:rsidR="00064FCF" w:rsidRDefault="00064FCF" w:rsidP="00064FCF">
                      <w:pPr>
                        <w:jc w:val="center"/>
                      </w:pPr>
                      <w:r>
                        <w:sym w:font="Wingdings" w:char="F0FC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Low</w:t>
      </w:r>
      <w:r>
        <w:tab/>
      </w:r>
      <w:r>
        <w:tab/>
      </w:r>
      <w:r>
        <w:tab/>
        <w:t>Medium</w:t>
      </w:r>
      <w:r>
        <w:tab/>
      </w:r>
      <w:r>
        <w:tab/>
      </w:r>
      <w:r>
        <w:tab/>
        <w:t>High</w:t>
      </w:r>
    </w:p>
    <w:p w:rsidR="00B90D54" w:rsidRDefault="00B90D54" w:rsidP="00B90D54"/>
    <w:p w:rsidR="00997B82" w:rsidRDefault="00997B82" w:rsidP="00997B8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2B9793" wp14:editId="1162AA30">
                <wp:simplePos x="0" y="0"/>
                <wp:positionH relativeFrom="margin">
                  <wp:posOffset>1390650</wp:posOffset>
                </wp:positionH>
                <wp:positionV relativeFrom="paragraph">
                  <wp:posOffset>257810</wp:posOffset>
                </wp:positionV>
                <wp:extent cx="409575" cy="3333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B82" w:rsidRDefault="00997B82" w:rsidP="00997B8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B9793" id="Rectangle 17" o:spid="_x0000_s1032" style="position:absolute;margin-left:109.5pt;margin-top:20.3pt;width:32.2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" fillcolor="white [3201]" strokecolor="#70ad47 [3209]" strokeweight="1pt">
                <v:textbox>
                  <w:txbxContent>
                    <w:p w:rsidR="00997B82" w:rsidRDefault="00997B82" w:rsidP="00997B82">
                      <w:pPr>
                        <w:jc w:val="center"/>
                      </w:pPr>
                      <w:r>
                        <w:sym w:font="Wingdings" w:char="F0FC"/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27A75E" wp14:editId="394C6FE8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409575" cy="3333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B82" w:rsidRDefault="00997B82" w:rsidP="00997B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7A75E" id="Rectangle 16" o:spid="_x0000_s1033" style="position:absolute;margin-left:0;margin-top:20.9pt;width:32.25pt;height:26.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" fillcolor="white [3201]" strokecolor="#70ad47 [3209]" strokeweight="1pt">
                <v:textbox>
                  <w:txbxContent>
                    <w:p w:rsidR="00997B82" w:rsidRDefault="00997B82" w:rsidP="00997B8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DD7F2" wp14:editId="45022F63">
                <wp:simplePos x="0" y="0"/>
                <wp:positionH relativeFrom="margin">
                  <wp:posOffset>3143250</wp:posOffset>
                </wp:positionH>
                <wp:positionV relativeFrom="paragraph">
                  <wp:posOffset>276860</wp:posOffset>
                </wp:positionV>
                <wp:extent cx="409575" cy="3333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B82" w:rsidRDefault="00997B82" w:rsidP="00997B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D7F2" id="Rectangle 18" o:spid="_x0000_s1034" style="position:absolute;margin-left:247.5pt;margin-top:21.8pt;width:32.2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" fillcolor="white [3201]" strokecolor="#70ad47 [3209]" strokeweight="1pt">
                <v:textbox>
                  <w:txbxContent>
                    <w:p w:rsidR="00997B82" w:rsidRDefault="00997B82" w:rsidP="00997B8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Type of user:</w:t>
      </w:r>
    </w:p>
    <w:p w:rsidR="00997B82" w:rsidRDefault="00997B82" w:rsidP="00997B82">
      <w:pPr>
        <w:ind w:firstLine="720"/>
      </w:pPr>
      <w:r>
        <w:t xml:space="preserve">Experienced </w:t>
      </w:r>
      <w:r>
        <w:tab/>
      </w:r>
      <w:r>
        <w:tab/>
        <w:t xml:space="preserve">Novice </w:t>
      </w:r>
      <w:r>
        <w:tab/>
      </w:r>
      <w:r>
        <w:tab/>
      </w:r>
      <w:r>
        <w:tab/>
      </w:r>
      <w:r>
        <w:tab/>
        <w:t>Technical</w:t>
      </w:r>
    </w:p>
    <w:p w:rsidR="00997B82" w:rsidRDefault="00997B82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C7E94F" wp14:editId="1A4E3027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257800" cy="333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CF" w:rsidRDefault="00064FCF" w:rsidP="00064FC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7E94F" id="Rectangle 11" o:spid="_x0000_s1035" style="position:absolute;margin-left:0;margin-top:14.25pt;width:414pt;height:26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" fillcolor="white [3201]" strokecolor="#70ad47 [3209]" strokeweight="1pt">
                <v:textbox>
                  <w:txbxContent>
                    <w:p w:rsidR="00064FCF" w:rsidRDefault="00064FCF" w:rsidP="00064FCF"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Number of computers affected:</w:t>
      </w:r>
    </w:p>
    <w:p w:rsidR="00B90D54" w:rsidRDefault="00B90D54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FAF886" wp14:editId="1D1D014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67325" cy="3333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CF" w:rsidRDefault="00064FCF" w:rsidP="00064FCF">
                            <w:r>
                              <w:t>Room 208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AF886" id="Rectangle 12" o:spid="_x0000_s1036" style="position:absolute;margin-left:0;margin-top:15.05pt;width:414.75pt;height:26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" fillcolor="white [3201]" strokecolor="#70ad47 [3209]" strokeweight="1pt">
                <v:textbox>
                  <w:txbxContent>
                    <w:p w:rsidR="00064FCF" w:rsidRDefault="00064FCF" w:rsidP="00064FCF">
                      <w:r>
                        <w:t>Room 208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Room number of computer or laptop number:</w:t>
      </w:r>
    </w:p>
    <w:p w:rsidR="00B90D54" w:rsidRDefault="00B90D54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B20175" wp14:editId="22EEA63E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5267325" cy="26765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2676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FCF" w:rsidRPr="00C66AC5" w:rsidRDefault="00064FCF" w:rsidP="00064FC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200"/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C66AC5"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>Exit all Office programs.</w:t>
                            </w:r>
                          </w:p>
                          <w:p w:rsidR="00064FCF" w:rsidRPr="00C66AC5" w:rsidRDefault="00064FCF" w:rsidP="00064FC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200"/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C66AC5"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>In Windows 8 or Windows 8.1, swipe in from the right edge of the screen, and then tap </w:t>
                            </w:r>
                            <w:r w:rsidRPr="00C66AC5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>Search</w:t>
                            </w:r>
                            <w:r w:rsidRPr="00C66AC5"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 xml:space="preserve">. (If you're using a mouse, point to the upper-right corner of the screen, move the mouse pointer down, and then click Search.) Type </w:t>
                            </w:r>
                            <w:r w:rsidRPr="00C66AC5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>Command Prompt</w:t>
                            </w:r>
                            <w:r w:rsidRPr="00C66AC5"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 xml:space="preserve"> in the search box, tap or click Apps, and then tap or click </w:t>
                            </w:r>
                            <w:r w:rsidRPr="00C66AC5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>Run</w:t>
                            </w:r>
                            <w:r w:rsidR="004E4FE6"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>.</w:t>
                            </w:r>
                          </w:p>
                          <w:p w:rsidR="00064FCF" w:rsidRPr="004E4FE6" w:rsidRDefault="00064FCF" w:rsidP="004E4FE6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200"/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C66AC5"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>Type the following command</w:t>
                            </w:r>
                            <w:r w:rsidR="004E4FE6"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 w:rsidRPr="00C66AC5"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>and then press Enter</w:t>
                            </w:r>
                            <w:r w:rsidR="004E4FE6" w:rsidRPr="00C66AC5"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 xml:space="preserve">: </w:t>
                            </w:r>
                            <w:r w:rsidRPr="004E4FE6"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br/>
                            </w:r>
                            <w:proofErr w:type="spellStart"/>
                            <w:r w:rsidRPr="004E4FE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>ren</w:t>
                            </w:r>
                            <w:proofErr w:type="spellEnd"/>
                            <w:r w:rsidRPr="004E4FE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 xml:space="preserve"> %</w:t>
                            </w:r>
                            <w:proofErr w:type="spellStart"/>
                            <w:r w:rsidRPr="004E4FE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>userprofile</w:t>
                            </w:r>
                            <w:proofErr w:type="spellEnd"/>
                            <w:r w:rsidRPr="004E4FE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>%\</w:t>
                            </w:r>
                            <w:proofErr w:type="spellStart"/>
                            <w:r w:rsidRPr="004E4FE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>AppData</w:t>
                            </w:r>
                            <w:proofErr w:type="spellEnd"/>
                            <w:r w:rsidRPr="004E4FE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>\Roaming\Microsoft\Templates\Normal.dotm OldNormal.dotm</w:t>
                            </w:r>
                            <w:r w:rsidRPr="004E4FE6"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br/>
                              <w:t xml:space="preserve">Type </w:t>
                            </w:r>
                            <w:r w:rsidRPr="004E4FE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>exit</w:t>
                            </w:r>
                            <w:r w:rsidRPr="004E4FE6"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>, and then press Enter.</w:t>
                            </w:r>
                          </w:p>
                          <w:p w:rsidR="00064FCF" w:rsidRDefault="00064FCF" w:rsidP="00064FCF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1200"/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C66AC5"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 xml:space="preserve">Start Word. </w:t>
                            </w:r>
                          </w:p>
                          <w:p w:rsidR="004E4FE6" w:rsidRPr="00C66AC5" w:rsidRDefault="004E4FE6" w:rsidP="004E4FE6">
                            <w:pPr>
                              <w:spacing w:line="240" w:lineRule="auto"/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333333"/>
                                <w:sz w:val="20"/>
                                <w:szCs w:val="20"/>
                                <w:lang w:val="en-US" w:eastAsia="en-GB"/>
                              </w:rPr>
                              <w:t>Since the user was a novice user and was one floor down I arranged to visit her and carry out this procedure to prevent miscommunication.</w:t>
                            </w:r>
                          </w:p>
                          <w:p w:rsidR="00064FCF" w:rsidRDefault="00064FCF" w:rsidP="00064F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20175" id="Rectangle 13" o:spid="_x0000_s1037" style="position:absolute;margin-left:0;margin-top:14.3pt;width:414.75pt;height:210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" fillcolor="white [3201]" strokecolor="#70ad47 [3209]" strokeweight="1pt">
                <v:textbox>
                  <w:txbxContent>
                    <w:p w:rsidR="00064FCF" w:rsidRPr="00C66AC5" w:rsidRDefault="00064FCF" w:rsidP="00064FC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200"/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</w:pPr>
                      <w:r w:rsidRPr="00C66AC5"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  <w:t>Exit all Office programs.</w:t>
                      </w:r>
                    </w:p>
                    <w:p w:rsidR="00064FCF" w:rsidRPr="00C66AC5" w:rsidRDefault="00064FCF" w:rsidP="00064FC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200"/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</w:pPr>
                      <w:r w:rsidRPr="00C66AC5"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  <w:t>In Windows 8 or Windows 8.1, swipe in from the right edge of the screen, and then tap </w:t>
                      </w:r>
                      <w:r w:rsidRPr="00C66AC5">
                        <w:rPr>
                          <w:rFonts w:ascii="Segoe UI" w:eastAsia="Times New Roman" w:hAnsi="Segoe UI" w:cs="Segoe UI"/>
                          <w:b/>
                          <w:bCs/>
                          <w:color w:val="333333"/>
                          <w:sz w:val="20"/>
                          <w:szCs w:val="20"/>
                          <w:lang w:val="en-US" w:eastAsia="en-GB"/>
                        </w:rPr>
                        <w:t>Search</w:t>
                      </w:r>
                      <w:r w:rsidRPr="00C66AC5"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  <w:t xml:space="preserve">. (If you're using a mouse, point to the upper-right corner of the screen, move the mouse pointer down, and then click Search.) Type </w:t>
                      </w:r>
                      <w:r w:rsidRPr="00C66AC5">
                        <w:rPr>
                          <w:rFonts w:ascii="Segoe UI" w:eastAsia="Times New Roman" w:hAnsi="Segoe UI" w:cs="Segoe UI"/>
                          <w:b/>
                          <w:bCs/>
                          <w:color w:val="333333"/>
                          <w:sz w:val="20"/>
                          <w:szCs w:val="20"/>
                          <w:lang w:val="en-US" w:eastAsia="en-GB"/>
                        </w:rPr>
                        <w:t>Command Prompt</w:t>
                      </w:r>
                      <w:r w:rsidRPr="00C66AC5"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  <w:t xml:space="preserve"> in the search box, tap or click Apps, and then tap or click </w:t>
                      </w:r>
                      <w:r w:rsidRPr="00C66AC5">
                        <w:rPr>
                          <w:rFonts w:ascii="Segoe UI" w:eastAsia="Times New Roman" w:hAnsi="Segoe UI" w:cs="Segoe UI"/>
                          <w:b/>
                          <w:bCs/>
                          <w:color w:val="333333"/>
                          <w:sz w:val="20"/>
                          <w:szCs w:val="20"/>
                          <w:lang w:val="en-US" w:eastAsia="en-GB"/>
                        </w:rPr>
                        <w:t>Run</w:t>
                      </w:r>
                      <w:r w:rsidR="004E4FE6"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  <w:t>.</w:t>
                      </w:r>
                    </w:p>
                    <w:p w:rsidR="00064FCF" w:rsidRPr="004E4FE6" w:rsidRDefault="00064FCF" w:rsidP="004E4FE6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200"/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</w:pPr>
                      <w:r w:rsidRPr="00C66AC5"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  <w:t>Type the following command</w:t>
                      </w:r>
                      <w:r w:rsidR="004E4FE6"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r w:rsidRPr="00C66AC5"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  <w:t>and then press Enter</w:t>
                      </w:r>
                      <w:r w:rsidR="004E4FE6" w:rsidRPr="00C66AC5"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  <w:t xml:space="preserve">: </w:t>
                      </w:r>
                      <w:r w:rsidRPr="004E4FE6"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  <w:br/>
                      </w:r>
                      <w:proofErr w:type="spellStart"/>
                      <w:r w:rsidRPr="004E4FE6">
                        <w:rPr>
                          <w:rFonts w:ascii="Segoe UI" w:eastAsia="Times New Roman" w:hAnsi="Segoe UI" w:cs="Segoe UI"/>
                          <w:b/>
                          <w:bCs/>
                          <w:color w:val="333333"/>
                          <w:sz w:val="20"/>
                          <w:szCs w:val="20"/>
                          <w:lang w:val="en-US" w:eastAsia="en-GB"/>
                        </w:rPr>
                        <w:t>ren</w:t>
                      </w:r>
                      <w:proofErr w:type="spellEnd"/>
                      <w:r w:rsidRPr="004E4FE6">
                        <w:rPr>
                          <w:rFonts w:ascii="Segoe UI" w:eastAsia="Times New Roman" w:hAnsi="Segoe UI" w:cs="Segoe UI"/>
                          <w:b/>
                          <w:bCs/>
                          <w:color w:val="333333"/>
                          <w:sz w:val="20"/>
                          <w:szCs w:val="20"/>
                          <w:lang w:val="en-US" w:eastAsia="en-GB"/>
                        </w:rPr>
                        <w:t xml:space="preserve"> %</w:t>
                      </w:r>
                      <w:proofErr w:type="spellStart"/>
                      <w:r w:rsidRPr="004E4FE6">
                        <w:rPr>
                          <w:rFonts w:ascii="Segoe UI" w:eastAsia="Times New Roman" w:hAnsi="Segoe UI" w:cs="Segoe UI"/>
                          <w:b/>
                          <w:bCs/>
                          <w:color w:val="333333"/>
                          <w:sz w:val="20"/>
                          <w:szCs w:val="20"/>
                          <w:lang w:val="en-US" w:eastAsia="en-GB"/>
                        </w:rPr>
                        <w:t>userprofile</w:t>
                      </w:r>
                      <w:proofErr w:type="spellEnd"/>
                      <w:r w:rsidRPr="004E4FE6">
                        <w:rPr>
                          <w:rFonts w:ascii="Segoe UI" w:eastAsia="Times New Roman" w:hAnsi="Segoe UI" w:cs="Segoe UI"/>
                          <w:b/>
                          <w:bCs/>
                          <w:color w:val="333333"/>
                          <w:sz w:val="20"/>
                          <w:szCs w:val="20"/>
                          <w:lang w:val="en-US" w:eastAsia="en-GB"/>
                        </w:rPr>
                        <w:t>%\</w:t>
                      </w:r>
                      <w:proofErr w:type="spellStart"/>
                      <w:r w:rsidRPr="004E4FE6">
                        <w:rPr>
                          <w:rFonts w:ascii="Segoe UI" w:eastAsia="Times New Roman" w:hAnsi="Segoe UI" w:cs="Segoe UI"/>
                          <w:b/>
                          <w:bCs/>
                          <w:color w:val="333333"/>
                          <w:sz w:val="20"/>
                          <w:szCs w:val="20"/>
                          <w:lang w:val="en-US" w:eastAsia="en-GB"/>
                        </w:rPr>
                        <w:t>AppData</w:t>
                      </w:r>
                      <w:proofErr w:type="spellEnd"/>
                      <w:r w:rsidRPr="004E4FE6">
                        <w:rPr>
                          <w:rFonts w:ascii="Segoe UI" w:eastAsia="Times New Roman" w:hAnsi="Segoe UI" w:cs="Segoe UI"/>
                          <w:b/>
                          <w:bCs/>
                          <w:color w:val="333333"/>
                          <w:sz w:val="20"/>
                          <w:szCs w:val="20"/>
                          <w:lang w:val="en-US" w:eastAsia="en-GB"/>
                        </w:rPr>
                        <w:t>\Roaming\Microsoft\Templates\Normal.dotm OldNormal.dotm</w:t>
                      </w:r>
                      <w:r w:rsidRPr="004E4FE6"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  <w:br/>
                        <w:t xml:space="preserve">Type </w:t>
                      </w:r>
                      <w:r w:rsidRPr="004E4FE6">
                        <w:rPr>
                          <w:rFonts w:ascii="Segoe UI" w:eastAsia="Times New Roman" w:hAnsi="Segoe UI" w:cs="Segoe UI"/>
                          <w:b/>
                          <w:bCs/>
                          <w:color w:val="333333"/>
                          <w:sz w:val="20"/>
                          <w:szCs w:val="20"/>
                          <w:lang w:val="en-US" w:eastAsia="en-GB"/>
                        </w:rPr>
                        <w:t>exit</w:t>
                      </w:r>
                      <w:r w:rsidRPr="004E4FE6"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  <w:t>, and then press Enter.</w:t>
                      </w:r>
                    </w:p>
                    <w:p w:rsidR="00064FCF" w:rsidRDefault="00064FCF" w:rsidP="00064FCF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1200"/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</w:pPr>
                      <w:r w:rsidRPr="00C66AC5"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  <w:t xml:space="preserve">Start Word. </w:t>
                      </w:r>
                    </w:p>
                    <w:p w:rsidR="004E4FE6" w:rsidRPr="00C66AC5" w:rsidRDefault="004E4FE6" w:rsidP="004E4FE6">
                      <w:pPr>
                        <w:spacing w:line="240" w:lineRule="auto"/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333333"/>
                          <w:sz w:val="20"/>
                          <w:szCs w:val="20"/>
                          <w:lang w:val="en-US" w:eastAsia="en-GB"/>
                        </w:rPr>
                        <w:t>Since the user was a novice user and was one floor down I arranged to visit her and carry out this procedure to prevent miscommunication.</w:t>
                      </w:r>
                    </w:p>
                    <w:p w:rsidR="00064FCF" w:rsidRDefault="00064FCF" w:rsidP="00064F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Resolution</w:t>
      </w:r>
    </w:p>
    <w:p w:rsidR="00B90D54" w:rsidRDefault="00B90D54" w:rsidP="00B90D54">
      <w:pPr>
        <w:rPr>
          <w:b/>
        </w:rPr>
      </w:pPr>
    </w:p>
    <w:p w:rsidR="00B90D54" w:rsidRDefault="00B90D54" w:rsidP="00B90D54">
      <w:pPr>
        <w:rPr>
          <w:b/>
        </w:rPr>
      </w:pPr>
    </w:p>
    <w:p w:rsidR="00064FCF" w:rsidRDefault="00064FCF" w:rsidP="00B90D54">
      <w:pPr>
        <w:rPr>
          <w:b/>
        </w:rPr>
      </w:pPr>
    </w:p>
    <w:p w:rsidR="00064FCF" w:rsidRDefault="00064FCF" w:rsidP="00B90D54">
      <w:pPr>
        <w:rPr>
          <w:b/>
        </w:rPr>
      </w:pPr>
    </w:p>
    <w:p w:rsidR="00B90D54" w:rsidRDefault="00B90D54" w:rsidP="00B90D54">
      <w:pPr>
        <w:rPr>
          <w:b/>
        </w:rPr>
      </w:pPr>
    </w:p>
    <w:p w:rsidR="00997B82" w:rsidRDefault="00997B82" w:rsidP="00B90D54">
      <w:pPr>
        <w:rPr>
          <w:b/>
        </w:rPr>
      </w:pPr>
      <w:bookmarkStart w:id="0" w:name="_GoBack"/>
      <w:bookmarkEnd w:id="0"/>
    </w:p>
    <w:p w:rsidR="00B90D54" w:rsidRDefault="00C030E5" w:rsidP="00B90D54">
      <w:r>
        <w:lastRenderedPageBreak/>
        <w:t>Technician’s</w:t>
      </w:r>
      <w:r w:rsidR="00B90D54">
        <w:t xml:space="preserve"> signature</w:t>
      </w:r>
      <w:r>
        <w:t>:</w:t>
      </w:r>
      <w:r w:rsidR="00B90D54">
        <w:t xml:space="preserve"> </w:t>
      </w:r>
      <w:r w:rsidR="00B90D54">
        <w:tab/>
      </w:r>
      <w:r w:rsidR="00B90D54">
        <w:tab/>
      </w:r>
      <w:r w:rsidR="00B90D54">
        <w:tab/>
      </w:r>
      <w:r w:rsidR="00B90D54">
        <w:tab/>
      </w:r>
      <w:r w:rsidR="00B90D54">
        <w:tab/>
      </w:r>
      <w:r w:rsidR="00B90D54">
        <w:tab/>
        <w:t>Technicians print name</w:t>
      </w:r>
      <w:r>
        <w:t>:</w:t>
      </w:r>
    </w:p>
    <w:p w:rsidR="00C030E5" w:rsidRDefault="00C030E5" w:rsidP="00B90D54"/>
    <w:p w:rsidR="00C030E5" w:rsidRDefault="00C030E5" w:rsidP="00B90D54"/>
    <w:p w:rsidR="00C030E5" w:rsidRDefault="00C030E5" w:rsidP="00B90D54"/>
    <w:p w:rsidR="00C030E5" w:rsidRDefault="00C030E5" w:rsidP="00C030E5">
      <w:r>
        <w:t>User’s signature: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Users print name:</w:t>
      </w:r>
    </w:p>
    <w:p w:rsidR="00C030E5" w:rsidRDefault="00C030E5" w:rsidP="00B90D54"/>
    <w:p w:rsidR="005C0972" w:rsidRDefault="005C0972" w:rsidP="00B90D54"/>
    <w:p w:rsidR="005C0972" w:rsidRDefault="005C0972" w:rsidP="005C0972">
      <w:r>
        <w:t>Questionnaire: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973"/>
        <w:gridCol w:w="3488"/>
      </w:tblGrid>
      <w:tr w:rsidR="005C0972" w:rsidRPr="00A866BC" w:rsidTr="00EA4A3F">
        <w:tc>
          <w:tcPr>
            <w:tcW w:w="835" w:type="dxa"/>
          </w:tcPr>
          <w:p w:rsidR="005C0972" w:rsidRPr="00A866BC" w:rsidRDefault="005C0972" w:rsidP="00EA4A3F">
            <w:pPr>
              <w:spacing w:after="0" w:line="240" w:lineRule="auto"/>
            </w:pPr>
            <w:r>
              <w:t>No.</w:t>
            </w:r>
          </w:p>
        </w:tc>
        <w:tc>
          <w:tcPr>
            <w:tcW w:w="3973" w:type="dxa"/>
          </w:tcPr>
          <w:p w:rsidR="005C0972" w:rsidRPr="00A866BC" w:rsidRDefault="005C0972" w:rsidP="00EA4A3F">
            <w:pPr>
              <w:ind w:left="360"/>
            </w:pPr>
            <w:r>
              <w:t>Question</w:t>
            </w:r>
          </w:p>
        </w:tc>
        <w:tc>
          <w:tcPr>
            <w:tcW w:w="3488" w:type="dxa"/>
          </w:tcPr>
          <w:p w:rsidR="005C0972" w:rsidRDefault="005C0972" w:rsidP="00EA4A3F">
            <w:r>
              <w:t>Poor                                              Great</w:t>
            </w:r>
          </w:p>
        </w:tc>
      </w:tr>
      <w:tr w:rsidR="005C0972" w:rsidRPr="00A866BC" w:rsidTr="00EA4A3F">
        <w:tc>
          <w:tcPr>
            <w:tcW w:w="835" w:type="dxa"/>
            <w:vAlign w:val="center"/>
          </w:tcPr>
          <w:p w:rsidR="005C0972" w:rsidRPr="00A866BC" w:rsidRDefault="005C0972" w:rsidP="005C0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5C0972" w:rsidRPr="00A866BC" w:rsidRDefault="005C0972" w:rsidP="00EA4A3F">
            <w:pPr>
              <w:ind w:left="360"/>
            </w:pPr>
            <w:r w:rsidRPr="00A866BC">
              <w:t>Were you happy with the response time for this problem?</w:t>
            </w:r>
          </w:p>
        </w:tc>
        <w:tc>
          <w:tcPr>
            <w:tcW w:w="3488" w:type="dxa"/>
            <w:vAlign w:val="center"/>
          </w:tcPr>
          <w:p w:rsidR="005C0972" w:rsidRPr="00A866BC" w:rsidRDefault="005C0972" w:rsidP="00EA4A3F">
            <w:pPr>
              <w:jc w:val="center"/>
            </w:pPr>
            <w:r>
              <w:t>1   2   3   4   5   6   7   8   9   10</w:t>
            </w:r>
          </w:p>
        </w:tc>
      </w:tr>
      <w:tr w:rsidR="005C0972" w:rsidRPr="00A866BC" w:rsidTr="00EA4A3F">
        <w:tc>
          <w:tcPr>
            <w:tcW w:w="835" w:type="dxa"/>
            <w:vAlign w:val="center"/>
          </w:tcPr>
          <w:p w:rsidR="005C0972" w:rsidRPr="00A866BC" w:rsidRDefault="005C0972" w:rsidP="005C0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5C0972" w:rsidRPr="00A866BC" w:rsidRDefault="005C0972" w:rsidP="00EA4A3F">
            <w:pPr>
              <w:ind w:left="360"/>
            </w:pPr>
            <w:r w:rsidRPr="00A866BC">
              <w:t>Was the IT Support technician helpful and friendly?</w:t>
            </w:r>
          </w:p>
        </w:tc>
        <w:tc>
          <w:tcPr>
            <w:tcW w:w="3488" w:type="dxa"/>
            <w:vAlign w:val="center"/>
          </w:tcPr>
          <w:p w:rsidR="005C0972" w:rsidRPr="00A866BC" w:rsidRDefault="005C0972" w:rsidP="00EA4A3F">
            <w:pPr>
              <w:jc w:val="center"/>
            </w:pPr>
            <w:r>
              <w:t>1   2   3   4   5   6   7   8   9   10</w:t>
            </w:r>
          </w:p>
        </w:tc>
      </w:tr>
      <w:tr w:rsidR="005C0972" w:rsidRPr="00A866BC" w:rsidTr="00EA4A3F">
        <w:tc>
          <w:tcPr>
            <w:tcW w:w="835" w:type="dxa"/>
            <w:vAlign w:val="center"/>
          </w:tcPr>
          <w:p w:rsidR="005C0972" w:rsidRPr="00A866BC" w:rsidRDefault="005C0972" w:rsidP="005C0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5C0972" w:rsidRPr="00A866BC" w:rsidRDefault="005C0972" w:rsidP="00EA4A3F">
            <w:pPr>
              <w:ind w:left="360"/>
            </w:pPr>
            <w:r w:rsidRPr="00A866BC">
              <w:t>Did the IT Support technician explain things in a way which you understood?</w:t>
            </w:r>
          </w:p>
        </w:tc>
        <w:tc>
          <w:tcPr>
            <w:tcW w:w="3488" w:type="dxa"/>
            <w:vAlign w:val="center"/>
          </w:tcPr>
          <w:p w:rsidR="005C0972" w:rsidRPr="00A866BC" w:rsidRDefault="005C0972" w:rsidP="00EA4A3F">
            <w:pPr>
              <w:jc w:val="center"/>
            </w:pPr>
            <w:r>
              <w:t>1   2   3   4   5   6   7   8   9   10</w:t>
            </w:r>
          </w:p>
        </w:tc>
      </w:tr>
      <w:tr w:rsidR="005C0972" w:rsidRPr="00A866BC" w:rsidTr="00EA4A3F">
        <w:tc>
          <w:tcPr>
            <w:tcW w:w="835" w:type="dxa"/>
            <w:vAlign w:val="center"/>
          </w:tcPr>
          <w:p w:rsidR="005C0972" w:rsidRPr="00A866BC" w:rsidRDefault="005C0972" w:rsidP="005C0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5C0972" w:rsidRPr="00A866BC" w:rsidRDefault="005C0972" w:rsidP="00EA4A3F">
            <w:pPr>
              <w:ind w:left="360"/>
            </w:pPr>
            <w:r w:rsidRPr="00A866BC">
              <w:t>Were you happy with the apparent knowledge of the technician?</w:t>
            </w:r>
          </w:p>
        </w:tc>
        <w:tc>
          <w:tcPr>
            <w:tcW w:w="3488" w:type="dxa"/>
            <w:vAlign w:val="center"/>
          </w:tcPr>
          <w:p w:rsidR="005C0972" w:rsidRPr="00A866BC" w:rsidRDefault="005C0972" w:rsidP="00EA4A3F">
            <w:pPr>
              <w:jc w:val="center"/>
            </w:pPr>
            <w:r>
              <w:t>1   2   3   4   5   6   7   8   9   10</w:t>
            </w:r>
          </w:p>
        </w:tc>
      </w:tr>
      <w:tr w:rsidR="005C0972" w:rsidRPr="00A866BC" w:rsidTr="00EA4A3F">
        <w:tc>
          <w:tcPr>
            <w:tcW w:w="835" w:type="dxa"/>
            <w:vAlign w:val="center"/>
          </w:tcPr>
          <w:p w:rsidR="005C0972" w:rsidRPr="00A866BC" w:rsidRDefault="005C0972" w:rsidP="005C0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5C0972" w:rsidRPr="00A866BC" w:rsidRDefault="005C0972" w:rsidP="00EA4A3F">
            <w:pPr>
              <w:ind w:left="360"/>
            </w:pPr>
            <w:r w:rsidRPr="00A866BC">
              <w:t>Were you happy with the length of time taken to resolve the problem?</w:t>
            </w:r>
          </w:p>
        </w:tc>
        <w:tc>
          <w:tcPr>
            <w:tcW w:w="3488" w:type="dxa"/>
            <w:vAlign w:val="center"/>
          </w:tcPr>
          <w:p w:rsidR="005C0972" w:rsidRPr="00A866BC" w:rsidRDefault="005C0972" w:rsidP="00EA4A3F">
            <w:pPr>
              <w:jc w:val="center"/>
            </w:pPr>
            <w:r>
              <w:t>1   2   3   4   5   6   7   8   9   10</w:t>
            </w:r>
          </w:p>
        </w:tc>
      </w:tr>
      <w:tr w:rsidR="005C0972" w:rsidRPr="00A866BC" w:rsidTr="00EA4A3F">
        <w:tc>
          <w:tcPr>
            <w:tcW w:w="835" w:type="dxa"/>
            <w:vAlign w:val="center"/>
          </w:tcPr>
          <w:p w:rsidR="005C0972" w:rsidRPr="00A866BC" w:rsidRDefault="005C0972" w:rsidP="005C0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5C0972" w:rsidRPr="00A866BC" w:rsidRDefault="005C0972" w:rsidP="00EA4A3F">
            <w:pPr>
              <w:ind w:left="360"/>
            </w:pPr>
            <w:r w:rsidRPr="00A866BC">
              <w:t>Were you happy with the problem resolution which was delivered?</w:t>
            </w:r>
          </w:p>
        </w:tc>
        <w:tc>
          <w:tcPr>
            <w:tcW w:w="3488" w:type="dxa"/>
            <w:vAlign w:val="center"/>
          </w:tcPr>
          <w:p w:rsidR="005C0972" w:rsidRPr="00A866BC" w:rsidRDefault="005C0972" w:rsidP="00EA4A3F">
            <w:pPr>
              <w:jc w:val="center"/>
            </w:pPr>
            <w:r>
              <w:t>1   2   3   4   5   6   7   8   9   10</w:t>
            </w:r>
          </w:p>
        </w:tc>
      </w:tr>
    </w:tbl>
    <w:p w:rsidR="005C0972" w:rsidRDefault="005C0972" w:rsidP="005C0972">
      <w:pPr>
        <w:pStyle w:val="ListParagraph"/>
      </w:pPr>
    </w:p>
    <w:p w:rsidR="005C0972" w:rsidRPr="00B90D54" w:rsidRDefault="005C0972" w:rsidP="00B90D54"/>
    <w:sectPr w:rsidR="005C0972" w:rsidRPr="00B9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3C50"/>
    <w:multiLevelType w:val="hybridMultilevel"/>
    <w:tmpl w:val="267EF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774A1"/>
    <w:multiLevelType w:val="multilevel"/>
    <w:tmpl w:val="09BC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54"/>
    <w:rsid w:val="00064FCF"/>
    <w:rsid w:val="00105264"/>
    <w:rsid w:val="004E4FE6"/>
    <w:rsid w:val="005C0972"/>
    <w:rsid w:val="006137AD"/>
    <w:rsid w:val="00997B82"/>
    <w:rsid w:val="00B90D54"/>
    <w:rsid w:val="00C030E5"/>
    <w:rsid w:val="00D247E2"/>
    <w:rsid w:val="00EB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B8311-D350-44B8-95C4-94546DE6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7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64FCF"/>
    <w:rPr>
      <w:color w:val="808080"/>
    </w:rPr>
  </w:style>
  <w:style w:type="paragraph" w:styleId="ListParagraph">
    <w:name w:val="List Paragraph"/>
    <w:basedOn w:val="Normal"/>
    <w:uiPriority w:val="34"/>
    <w:qFormat/>
    <w:rsid w:val="005C0972"/>
    <w:pPr>
      <w:ind w:left="720"/>
      <w:contextualSpacing/>
    </w:pPr>
  </w:style>
  <w:style w:type="table" w:styleId="TableGrid">
    <w:name w:val="Table Grid"/>
    <w:basedOn w:val="TableNormal"/>
    <w:uiPriority w:val="59"/>
    <w:rsid w:val="005C0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E515BBD0</Template>
  <TotalTime>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Hanna</dc:creator>
  <cp:keywords/>
  <dc:description/>
  <cp:lastModifiedBy>Daniel Hanna</cp:lastModifiedBy>
  <cp:revision>5</cp:revision>
  <cp:lastPrinted>2014-07-08T10:52:00Z</cp:lastPrinted>
  <dcterms:created xsi:type="dcterms:W3CDTF">2014-07-08T11:23:00Z</dcterms:created>
  <dcterms:modified xsi:type="dcterms:W3CDTF">2014-07-09T10:53:00Z</dcterms:modified>
</cp:coreProperties>
</file>