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54" w:rsidRPr="00B90D54" w:rsidRDefault="00B90D54" w:rsidP="00C030E5">
      <w:pPr>
        <w:jc w:val="center"/>
        <w:rPr>
          <w:b/>
        </w:rPr>
      </w:pPr>
      <w:r w:rsidRPr="00B90D54">
        <w:rPr>
          <w:b/>
        </w:rPr>
        <w:t>Fault Log Sheet</w:t>
      </w:r>
    </w:p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139FC" wp14:editId="312A6F9C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255270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2DF4" id="Rectangle 4" o:spid="_x0000_s1026" style="position:absolute;margin-left:0;margin-top:13.15pt;width:201pt;height:2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  <w:r>
        <w:t>Date/Time Fault recorded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D949F" wp14:editId="53DB6D54">
                <wp:simplePos x="0" y="0"/>
                <wp:positionH relativeFrom="margin">
                  <wp:posOffset>2740660</wp:posOffset>
                </wp:positionH>
                <wp:positionV relativeFrom="paragraph">
                  <wp:posOffset>205105</wp:posOffset>
                </wp:positionV>
                <wp:extent cx="28194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0AC0E" id="Rectangle 6" o:spid="_x0000_s1026" style="position:absolute;margin-left:215.8pt;margin-top:16.15pt;width:222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0BB35" wp14:editId="4F2AB692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254317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D8A81" id="Rectangle 5" o:spid="_x0000_s1026" style="position:absolute;margin-left:0;margin-top:15.4pt;width:200.25pt;height:2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>
        <w:t>Fault Logged by:</w:t>
      </w:r>
      <w:r>
        <w:tab/>
      </w:r>
      <w:r>
        <w:tab/>
      </w:r>
      <w:r>
        <w:tab/>
      </w:r>
      <w:r>
        <w:tab/>
        <w:t>Technician Assigned:</w:t>
      </w:r>
    </w:p>
    <w:p w:rsidR="00B90D54" w:rsidRDefault="00B90D54" w:rsidP="00B90D54"/>
    <w:p w:rsidR="00105264" w:rsidRDefault="00105264" w:rsidP="00B90D54">
      <w:r>
        <w:t>Preferred method of communication:</w:t>
      </w:r>
    </w:p>
    <w:p w:rsidR="00105264" w:rsidRDefault="00EB1801" w:rsidP="001052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CF78A5" wp14:editId="785446C0">
                <wp:simplePos x="0" y="0"/>
                <wp:positionH relativeFrom="margin">
                  <wp:posOffset>3914775</wp:posOffset>
                </wp:positionH>
                <wp:positionV relativeFrom="paragraph">
                  <wp:posOffset>10160</wp:posOffset>
                </wp:positionV>
                <wp:extent cx="1038225" cy="333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5CEE7" id="Rectangle 15" o:spid="_x0000_s1026" style="position:absolute;margin-left:308.25pt;margin-top:.8pt;width:81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C19E5" wp14:editId="1B3A152D">
                <wp:simplePos x="0" y="0"/>
                <wp:positionH relativeFrom="margin">
                  <wp:posOffset>2770505</wp:posOffset>
                </wp:positionH>
                <wp:positionV relativeFrom="paragraph">
                  <wp:posOffset>8890</wp:posOffset>
                </wp:positionV>
                <wp:extent cx="409575" cy="333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80413" id="Rectangle 14" o:spid="_x0000_s1026" style="position:absolute;margin-left:218.15pt;margin-top:.7pt;width:3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B0E8E" wp14:editId="407A21B2">
                <wp:simplePos x="0" y="0"/>
                <wp:positionH relativeFrom="margin">
                  <wp:posOffset>1828800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EA54E" id="Rectangle 1" o:spid="_x0000_s1026" style="position:absolute;margin-left:2in;margin-top:.75pt;width:32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6B87C7" wp14:editId="4044962A">
                <wp:simplePos x="0" y="0"/>
                <wp:positionH relativeFrom="margin">
                  <wp:posOffset>942975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07E53" id="Rectangle 2" o:spid="_x0000_s1026" style="position:absolute;margin-left:74.25pt;margin-top:.75pt;width:32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  <w:r w:rsidR="0010526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9C24C5" wp14:editId="4B3B8C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CD576" id="Rectangle 3" o:spid="_x0000_s1026" style="position:absolute;margin-left:0;margin-top:0;width:32.25pt;height:26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>
        <w:tab/>
        <w:t xml:space="preserve">Phone    </w:t>
      </w:r>
      <w:r>
        <w:tab/>
        <w:t>Email</w:t>
      </w:r>
      <w:r>
        <w:tab/>
      </w:r>
      <w:r>
        <w:tab/>
        <w:t>IM</w:t>
      </w:r>
      <w:r>
        <w:tab/>
      </w:r>
      <w:r>
        <w:tab/>
        <w:t xml:space="preserve"> </w:t>
      </w:r>
      <w:r w:rsidR="00105264">
        <w:t>In-person</w:t>
      </w:r>
      <w:r w:rsidR="00105264">
        <w:tab/>
      </w:r>
      <w:r w:rsidR="00105264">
        <w:tab/>
      </w:r>
      <w:r w:rsidR="00105264">
        <w:tab/>
      </w:r>
      <w:proofErr w:type="gramStart"/>
      <w:r w:rsidR="00105264">
        <w:t>Other</w:t>
      </w:r>
      <w:bookmarkStart w:id="0" w:name="_GoBack"/>
      <w:bookmarkEnd w:id="0"/>
      <w:proofErr w:type="gramEnd"/>
    </w:p>
    <w:p w:rsidR="00105264" w:rsidRDefault="0010526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201BA" wp14:editId="7F591A4D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558165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F32E2" id="Rectangle 7" o:spid="_x0000_s1026" style="position:absolute;margin-left:0;margin-top:13.95pt;width:439.5pt;height:1in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t>Description of problem:</w:t>
      </w:r>
    </w:p>
    <w:p w:rsidR="00B90D54" w:rsidRDefault="00B90D54" w:rsidP="00B90D54"/>
    <w:p w:rsidR="00105264" w:rsidRDefault="00105264" w:rsidP="00B90D54"/>
    <w:p w:rsidR="00105264" w:rsidRDefault="00105264" w:rsidP="00B90D54"/>
    <w:p w:rsidR="00B90D54" w:rsidRDefault="00B90D54" w:rsidP="00B90D54">
      <w:r>
        <w:t>Urgency:</w:t>
      </w:r>
    </w:p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64454" wp14:editId="4C682BD9">
                <wp:simplePos x="0" y="0"/>
                <wp:positionH relativeFrom="margin">
                  <wp:posOffset>3171825</wp:posOffset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0E5E2" id="Rectangle 10" o:spid="_x0000_s1026" style="position:absolute;margin-left:249.75pt;margin-top:0;width:32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43296" wp14:editId="3CC56D66">
                <wp:simplePos x="0" y="0"/>
                <wp:positionH relativeFrom="margin">
                  <wp:posOffset>1371600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D1972" id="Rectangle 9" o:spid="_x0000_s1026" style="position:absolute;margin-left:108pt;margin-top:.75pt;width:32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2B1C6" wp14:editId="6B6B035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E51D4" id="Rectangle 8" o:spid="_x0000_s1026" style="position:absolute;margin-left:0;margin-top:0;width:32.25pt;height:26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>
        <w:tab/>
        <w:t>Low</w:t>
      </w:r>
      <w:r>
        <w:tab/>
      </w:r>
      <w:r>
        <w:tab/>
      </w:r>
      <w:r>
        <w:tab/>
        <w:t>Medium</w:t>
      </w:r>
      <w:r>
        <w:tab/>
      </w:r>
      <w:r>
        <w:tab/>
      </w:r>
      <w:r>
        <w:tab/>
        <w:t>High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7E94F" wp14:editId="1A4E3027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257800" cy="333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EC19B" id="Rectangle 11" o:spid="_x0000_s1026" style="position:absolute;margin-left:0;margin-top:14.25pt;width:414pt;height:26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  <w:r>
        <w:t>Number of computers affected: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AF886" wp14:editId="1D1D014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67325" cy="3333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B1A7" id="Rectangle 12" o:spid="_x0000_s1026" style="position:absolute;margin-left:0;margin-top:15.05pt;width:414.75pt;height:26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t>Room number of computer or laptop number: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B20175" wp14:editId="22EEA63E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5267325" cy="838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71BD" id="Rectangle 13" o:spid="_x0000_s1026" style="position:absolute;margin-left:0;margin-top:14.3pt;width:414.75pt;height:6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t>Resolution</w:t>
      </w:r>
    </w:p>
    <w:p w:rsidR="00B90D54" w:rsidRDefault="00B90D54" w:rsidP="00B90D54">
      <w:pPr>
        <w:rPr>
          <w:b/>
        </w:rPr>
      </w:pPr>
    </w:p>
    <w:p w:rsidR="00B90D54" w:rsidRDefault="00B90D54" w:rsidP="00B90D54">
      <w:pPr>
        <w:rPr>
          <w:b/>
        </w:rPr>
      </w:pPr>
    </w:p>
    <w:p w:rsidR="00B90D54" w:rsidRDefault="00B90D54" w:rsidP="00B90D54">
      <w:pPr>
        <w:rPr>
          <w:b/>
        </w:rPr>
      </w:pPr>
    </w:p>
    <w:p w:rsidR="00B90D54" w:rsidRDefault="00C030E5" w:rsidP="00B90D54">
      <w:r>
        <w:t>Technician’s</w:t>
      </w:r>
      <w:r w:rsidR="00B90D54">
        <w:t xml:space="preserve"> signature</w:t>
      </w:r>
      <w:r>
        <w:t>:</w:t>
      </w:r>
      <w:r w:rsidR="00B90D54">
        <w:t xml:space="preserve"> </w:t>
      </w:r>
      <w:r w:rsidR="00B90D54">
        <w:tab/>
      </w:r>
      <w:r w:rsidR="00B90D54">
        <w:tab/>
      </w:r>
      <w:r w:rsidR="00B90D54">
        <w:tab/>
      </w:r>
      <w:r w:rsidR="00B90D54">
        <w:tab/>
      </w:r>
      <w:r w:rsidR="00B90D54">
        <w:tab/>
      </w:r>
      <w:r w:rsidR="00B90D54">
        <w:tab/>
        <w:t>Technicians print name</w:t>
      </w:r>
      <w:r>
        <w:t>:</w:t>
      </w:r>
    </w:p>
    <w:p w:rsidR="00C030E5" w:rsidRDefault="00C030E5" w:rsidP="00B90D54"/>
    <w:p w:rsidR="00C030E5" w:rsidRDefault="00C030E5" w:rsidP="00B90D54"/>
    <w:p w:rsidR="00C030E5" w:rsidRDefault="00C030E5" w:rsidP="00B90D54"/>
    <w:p w:rsidR="00C030E5" w:rsidRDefault="00C030E5" w:rsidP="00C030E5">
      <w:r>
        <w:t>User’s signature: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Users print name:</w:t>
      </w:r>
    </w:p>
    <w:p w:rsidR="00C030E5" w:rsidRPr="00B90D54" w:rsidRDefault="00C030E5" w:rsidP="00B90D54"/>
    <w:sectPr w:rsidR="00C030E5" w:rsidRPr="00B9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54"/>
    <w:rsid w:val="00105264"/>
    <w:rsid w:val="006137AD"/>
    <w:rsid w:val="00B90D54"/>
    <w:rsid w:val="00C030E5"/>
    <w:rsid w:val="00EB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B8311-D350-44B8-95C4-94546DE6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E515BBD0</Template>
  <TotalTime>27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Hanna</dc:creator>
  <cp:keywords/>
  <dc:description/>
  <cp:lastModifiedBy>Daniel Hanna</cp:lastModifiedBy>
  <cp:revision>2</cp:revision>
  <dcterms:created xsi:type="dcterms:W3CDTF">2014-07-03T13:48:00Z</dcterms:created>
  <dcterms:modified xsi:type="dcterms:W3CDTF">2014-07-08T10:51:00Z</dcterms:modified>
</cp:coreProperties>
</file>